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BEC7" w14:textId="710A0266" w:rsidR="00C6554A" w:rsidRPr="008B5277" w:rsidRDefault="008259FE" w:rsidP="00C6554A">
      <w:pPr>
        <w:pStyle w:val="Foto"/>
      </w:pPr>
      <w:bookmarkStart w:id="0" w:name="_GoBack"/>
      <w:bookmarkEnd w:id="0"/>
      <w:r w:rsidRPr="008B5277">
        <w:rPr>
          <w:noProof/>
          <w:lang w:bidi="nl-NL"/>
        </w:rPr>
        <w:drawing>
          <wp:anchor distT="0" distB="0" distL="114300" distR="114300" simplePos="0" relativeHeight="251658240" behindDoc="1" locked="0" layoutInCell="1" allowOverlap="1" wp14:anchorId="7D85B30B" wp14:editId="5847DCDB">
            <wp:simplePos x="0" y="0"/>
            <wp:positionH relativeFrom="margin">
              <wp:align>center</wp:align>
            </wp:positionH>
            <wp:positionV relativeFrom="paragraph">
              <wp:posOffset>869099</wp:posOffset>
            </wp:positionV>
            <wp:extent cx="6119495" cy="3441700"/>
            <wp:effectExtent l="0" t="0" r="0" b="6350"/>
            <wp:wrapTight wrapText="bothSides">
              <wp:wrapPolygon edited="0">
                <wp:start x="0" y="0"/>
                <wp:lineTo x="0" y="21520"/>
                <wp:lineTo x="21517" y="21520"/>
                <wp:lineTo x="21517" y="0"/>
                <wp:lineTo x="0" y="0"/>
              </wp:wrapPolygon>
            </wp:wrapTight>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119495" cy="3441700"/>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p>
    <w:p w14:paraId="06C89CC8" w14:textId="3FB8940D" w:rsidR="00C6554A" w:rsidRPr="00291AA9" w:rsidRDefault="00520743" w:rsidP="00C6554A">
      <w:pPr>
        <w:pStyle w:val="Title"/>
      </w:pPr>
      <w:r w:rsidRPr="00291AA9">
        <w:t>Gebruik</w:t>
      </w:r>
      <w:r w:rsidR="00F753F6" w:rsidRPr="00291AA9">
        <w:t>er</w:t>
      </w:r>
      <w:r w:rsidRPr="00291AA9">
        <w:t>shandleiding</w:t>
      </w:r>
    </w:p>
    <w:p w14:paraId="593358E1" w14:textId="488E7F1E" w:rsidR="00C6554A" w:rsidRPr="00291AA9" w:rsidRDefault="00B24542" w:rsidP="00C6554A">
      <w:pPr>
        <w:pStyle w:val="Subtitle"/>
      </w:pPr>
      <w:r w:rsidRPr="00291AA9">
        <w:t>IPFIT6</w:t>
      </w:r>
    </w:p>
    <w:p w14:paraId="21E5A0BB" w14:textId="0A5054C3" w:rsidR="00C6554A" w:rsidRPr="00291AA9" w:rsidRDefault="005E1855" w:rsidP="00C6554A">
      <w:pPr>
        <w:pStyle w:val="Contactgegevens"/>
      </w:pPr>
      <w:r w:rsidRPr="00291AA9">
        <w:t>Yassir Laaouissi</w:t>
      </w:r>
      <w:r w:rsidR="00C6554A" w:rsidRPr="00291AA9">
        <w:rPr>
          <w:lang w:bidi="nl-NL"/>
        </w:rPr>
        <w:t xml:space="preserve"> | </w:t>
      </w:r>
      <w:r w:rsidR="008259FE" w:rsidRPr="00291AA9">
        <w:t>INF</w:t>
      </w:r>
      <w:r w:rsidR="00B24542" w:rsidRPr="00291AA9">
        <w:t>3</w:t>
      </w:r>
      <w:r w:rsidR="008259FE" w:rsidRPr="00291AA9">
        <w:t>A</w:t>
      </w:r>
      <w:r w:rsidR="00C6554A" w:rsidRPr="00291AA9">
        <w:rPr>
          <w:lang w:bidi="nl-NL"/>
        </w:rPr>
        <w:t xml:space="preserve"> | </w:t>
      </w:r>
      <w:r w:rsidR="00520743" w:rsidRPr="00291AA9">
        <w:t>18</w:t>
      </w:r>
      <w:r w:rsidR="008259FE" w:rsidRPr="00291AA9">
        <w:t>-</w:t>
      </w:r>
      <w:r w:rsidR="0074061D" w:rsidRPr="00291AA9">
        <w:t>10</w:t>
      </w:r>
      <w:r w:rsidR="008259FE" w:rsidRPr="00291AA9">
        <w:t>-2020</w:t>
      </w:r>
      <w:r w:rsidR="00C6554A" w:rsidRPr="00291AA9">
        <w:rPr>
          <w:lang w:bidi="nl-NL"/>
        </w:rPr>
        <w:br w:type="page"/>
      </w:r>
    </w:p>
    <w:sdt>
      <w:sdtPr>
        <w:rPr>
          <w:rFonts w:asciiTheme="minorHAnsi" w:eastAsiaTheme="minorHAnsi" w:hAnsiTheme="minorHAnsi" w:cstheme="minorBidi"/>
          <w:color w:val="595959" w:themeColor="text1" w:themeTint="A6"/>
          <w:sz w:val="22"/>
          <w:szCs w:val="22"/>
          <w:lang w:eastAsia="en-US"/>
        </w:rPr>
        <w:id w:val="-1470436653"/>
        <w:docPartObj>
          <w:docPartGallery w:val="Table of Contents"/>
          <w:docPartUnique/>
        </w:docPartObj>
      </w:sdtPr>
      <w:sdtEndPr>
        <w:rPr>
          <w:b/>
          <w:bCs/>
        </w:rPr>
      </w:sdtEndPr>
      <w:sdtContent>
        <w:p w14:paraId="261B374E" w14:textId="0CAFED41" w:rsidR="00976A0E" w:rsidRDefault="00976A0E">
          <w:pPr>
            <w:pStyle w:val="TOCHeading"/>
          </w:pPr>
          <w:r>
            <w:t>Inhoud</w:t>
          </w:r>
        </w:p>
        <w:p w14:paraId="50293225" w14:textId="4FBD5CFC" w:rsidR="005A3A2F" w:rsidRDefault="00976A0E">
          <w:pPr>
            <w:pStyle w:val="TOC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53933916" w:history="1">
            <w:r w:rsidR="005A3A2F" w:rsidRPr="00645F55">
              <w:rPr>
                <w:rStyle w:val="Hyperlink"/>
                <w:noProof/>
              </w:rPr>
              <w:t>Over de tool</w:t>
            </w:r>
            <w:r w:rsidR="005A3A2F">
              <w:rPr>
                <w:noProof/>
                <w:webHidden/>
              </w:rPr>
              <w:tab/>
            </w:r>
            <w:r w:rsidR="005A3A2F">
              <w:rPr>
                <w:noProof/>
                <w:webHidden/>
              </w:rPr>
              <w:fldChar w:fldCharType="begin"/>
            </w:r>
            <w:r w:rsidR="005A3A2F">
              <w:rPr>
                <w:noProof/>
                <w:webHidden/>
              </w:rPr>
              <w:instrText xml:space="preserve"> PAGEREF _Toc53933916 \h </w:instrText>
            </w:r>
            <w:r w:rsidR="005A3A2F">
              <w:rPr>
                <w:noProof/>
                <w:webHidden/>
              </w:rPr>
            </w:r>
            <w:r w:rsidR="005A3A2F">
              <w:rPr>
                <w:noProof/>
                <w:webHidden/>
              </w:rPr>
              <w:fldChar w:fldCharType="separate"/>
            </w:r>
            <w:r w:rsidR="00291AA9">
              <w:rPr>
                <w:noProof/>
                <w:webHidden/>
              </w:rPr>
              <w:t>2</w:t>
            </w:r>
            <w:r w:rsidR="005A3A2F">
              <w:rPr>
                <w:noProof/>
                <w:webHidden/>
              </w:rPr>
              <w:fldChar w:fldCharType="end"/>
            </w:r>
          </w:hyperlink>
        </w:p>
        <w:p w14:paraId="57758B02" w14:textId="7B35F013" w:rsidR="005A3A2F" w:rsidRDefault="000B66C5">
          <w:pPr>
            <w:pStyle w:val="TOC2"/>
            <w:tabs>
              <w:tab w:val="right" w:leader="dot" w:pos="8296"/>
            </w:tabs>
            <w:rPr>
              <w:rFonts w:eastAsiaTheme="minorEastAsia"/>
              <w:noProof/>
              <w:color w:val="auto"/>
              <w:lang w:eastAsia="nl-NL"/>
            </w:rPr>
          </w:pPr>
          <w:hyperlink w:anchor="_Toc53933917" w:history="1">
            <w:r w:rsidR="005A3A2F" w:rsidRPr="00645F55">
              <w:rPr>
                <w:rStyle w:val="Hyperlink"/>
                <w:noProof/>
                <w:lang w:val="en-US"/>
              </w:rPr>
              <w:t>Instalation and Basic usage</w:t>
            </w:r>
            <w:r w:rsidR="005A3A2F">
              <w:rPr>
                <w:noProof/>
                <w:webHidden/>
              </w:rPr>
              <w:tab/>
            </w:r>
            <w:r w:rsidR="005A3A2F">
              <w:rPr>
                <w:noProof/>
                <w:webHidden/>
              </w:rPr>
              <w:fldChar w:fldCharType="begin"/>
            </w:r>
            <w:r w:rsidR="005A3A2F">
              <w:rPr>
                <w:noProof/>
                <w:webHidden/>
              </w:rPr>
              <w:instrText xml:space="preserve"> PAGEREF _Toc53933917 \h </w:instrText>
            </w:r>
            <w:r w:rsidR="005A3A2F">
              <w:rPr>
                <w:noProof/>
                <w:webHidden/>
              </w:rPr>
            </w:r>
            <w:r w:rsidR="005A3A2F">
              <w:rPr>
                <w:noProof/>
                <w:webHidden/>
              </w:rPr>
              <w:fldChar w:fldCharType="separate"/>
            </w:r>
            <w:r w:rsidR="00291AA9">
              <w:rPr>
                <w:noProof/>
                <w:webHidden/>
              </w:rPr>
              <w:t>2</w:t>
            </w:r>
            <w:r w:rsidR="005A3A2F">
              <w:rPr>
                <w:noProof/>
                <w:webHidden/>
              </w:rPr>
              <w:fldChar w:fldCharType="end"/>
            </w:r>
          </w:hyperlink>
        </w:p>
        <w:p w14:paraId="5362B633" w14:textId="67CBF6FD" w:rsidR="005A3A2F" w:rsidRDefault="000B66C5">
          <w:pPr>
            <w:pStyle w:val="TOC3"/>
            <w:tabs>
              <w:tab w:val="right" w:leader="dot" w:pos="8296"/>
            </w:tabs>
            <w:rPr>
              <w:rFonts w:eastAsiaTheme="minorEastAsia"/>
              <w:noProof/>
              <w:color w:val="auto"/>
              <w:lang w:eastAsia="nl-NL"/>
            </w:rPr>
          </w:pPr>
          <w:hyperlink w:anchor="_Toc53933918" w:history="1">
            <w:r w:rsidR="005A3A2F" w:rsidRPr="00645F55">
              <w:rPr>
                <w:rStyle w:val="Hyperlink"/>
                <w:noProof/>
                <w:lang w:val="en-US"/>
              </w:rPr>
              <w:t>Python</w:t>
            </w:r>
            <w:r w:rsidR="005A3A2F">
              <w:rPr>
                <w:noProof/>
                <w:webHidden/>
              </w:rPr>
              <w:tab/>
            </w:r>
            <w:r w:rsidR="005A3A2F">
              <w:rPr>
                <w:noProof/>
                <w:webHidden/>
              </w:rPr>
              <w:fldChar w:fldCharType="begin"/>
            </w:r>
            <w:r w:rsidR="005A3A2F">
              <w:rPr>
                <w:noProof/>
                <w:webHidden/>
              </w:rPr>
              <w:instrText xml:space="preserve"> PAGEREF _Toc53933918 \h </w:instrText>
            </w:r>
            <w:r w:rsidR="005A3A2F">
              <w:rPr>
                <w:noProof/>
                <w:webHidden/>
              </w:rPr>
            </w:r>
            <w:r w:rsidR="005A3A2F">
              <w:rPr>
                <w:noProof/>
                <w:webHidden/>
              </w:rPr>
              <w:fldChar w:fldCharType="separate"/>
            </w:r>
            <w:r w:rsidR="00291AA9">
              <w:rPr>
                <w:noProof/>
                <w:webHidden/>
              </w:rPr>
              <w:t>2</w:t>
            </w:r>
            <w:r w:rsidR="005A3A2F">
              <w:rPr>
                <w:noProof/>
                <w:webHidden/>
              </w:rPr>
              <w:fldChar w:fldCharType="end"/>
            </w:r>
          </w:hyperlink>
        </w:p>
        <w:p w14:paraId="0CF4A0A4" w14:textId="24206AFC" w:rsidR="005A3A2F" w:rsidRDefault="000B66C5">
          <w:pPr>
            <w:pStyle w:val="TOC3"/>
            <w:tabs>
              <w:tab w:val="right" w:leader="dot" w:pos="8296"/>
            </w:tabs>
            <w:rPr>
              <w:rFonts w:eastAsiaTheme="minorEastAsia"/>
              <w:noProof/>
              <w:color w:val="auto"/>
              <w:lang w:eastAsia="nl-NL"/>
            </w:rPr>
          </w:pPr>
          <w:hyperlink w:anchor="_Toc53933919" w:history="1">
            <w:r w:rsidR="005A3A2F" w:rsidRPr="00645F55">
              <w:rPr>
                <w:rStyle w:val="Hyperlink"/>
                <w:noProof/>
                <w:lang w:val="en-US"/>
              </w:rPr>
              <w:t>Docker</w:t>
            </w:r>
            <w:r w:rsidR="005A3A2F">
              <w:rPr>
                <w:noProof/>
                <w:webHidden/>
              </w:rPr>
              <w:tab/>
            </w:r>
            <w:r w:rsidR="005A3A2F">
              <w:rPr>
                <w:noProof/>
                <w:webHidden/>
              </w:rPr>
              <w:fldChar w:fldCharType="begin"/>
            </w:r>
            <w:r w:rsidR="005A3A2F">
              <w:rPr>
                <w:noProof/>
                <w:webHidden/>
              </w:rPr>
              <w:instrText xml:space="preserve"> PAGEREF _Toc53933919 \h </w:instrText>
            </w:r>
            <w:r w:rsidR="005A3A2F">
              <w:rPr>
                <w:noProof/>
                <w:webHidden/>
              </w:rPr>
            </w:r>
            <w:r w:rsidR="005A3A2F">
              <w:rPr>
                <w:noProof/>
                <w:webHidden/>
              </w:rPr>
              <w:fldChar w:fldCharType="separate"/>
            </w:r>
            <w:r w:rsidR="00291AA9">
              <w:rPr>
                <w:noProof/>
                <w:webHidden/>
              </w:rPr>
              <w:t>3</w:t>
            </w:r>
            <w:r w:rsidR="005A3A2F">
              <w:rPr>
                <w:noProof/>
                <w:webHidden/>
              </w:rPr>
              <w:fldChar w:fldCharType="end"/>
            </w:r>
          </w:hyperlink>
        </w:p>
        <w:p w14:paraId="1FC36C73" w14:textId="5C99C327" w:rsidR="005A3A2F" w:rsidRDefault="000B66C5">
          <w:pPr>
            <w:pStyle w:val="TOC1"/>
            <w:tabs>
              <w:tab w:val="right" w:leader="dot" w:pos="8296"/>
            </w:tabs>
            <w:rPr>
              <w:rFonts w:eastAsiaTheme="minorEastAsia"/>
              <w:noProof/>
              <w:color w:val="auto"/>
              <w:lang w:eastAsia="nl-NL"/>
            </w:rPr>
          </w:pPr>
          <w:hyperlink w:anchor="_Toc53933920" w:history="1">
            <w:r w:rsidR="005A3A2F" w:rsidRPr="00645F55">
              <w:rPr>
                <w:rStyle w:val="Hyperlink"/>
                <w:noProof/>
              </w:rPr>
              <w:t>Output</w:t>
            </w:r>
            <w:r w:rsidR="005A3A2F">
              <w:rPr>
                <w:noProof/>
                <w:webHidden/>
              </w:rPr>
              <w:tab/>
            </w:r>
            <w:r w:rsidR="005A3A2F">
              <w:rPr>
                <w:noProof/>
                <w:webHidden/>
              </w:rPr>
              <w:fldChar w:fldCharType="begin"/>
            </w:r>
            <w:r w:rsidR="005A3A2F">
              <w:rPr>
                <w:noProof/>
                <w:webHidden/>
              </w:rPr>
              <w:instrText xml:space="preserve"> PAGEREF _Toc53933920 \h </w:instrText>
            </w:r>
            <w:r w:rsidR="005A3A2F">
              <w:rPr>
                <w:noProof/>
                <w:webHidden/>
              </w:rPr>
            </w:r>
            <w:r w:rsidR="005A3A2F">
              <w:rPr>
                <w:noProof/>
                <w:webHidden/>
              </w:rPr>
              <w:fldChar w:fldCharType="separate"/>
            </w:r>
            <w:r w:rsidR="00291AA9">
              <w:rPr>
                <w:noProof/>
                <w:webHidden/>
              </w:rPr>
              <w:t>3</w:t>
            </w:r>
            <w:r w:rsidR="005A3A2F">
              <w:rPr>
                <w:noProof/>
                <w:webHidden/>
              </w:rPr>
              <w:fldChar w:fldCharType="end"/>
            </w:r>
          </w:hyperlink>
        </w:p>
        <w:p w14:paraId="7D2581A6" w14:textId="27244C73" w:rsidR="00976A0E" w:rsidRDefault="00976A0E">
          <w:r>
            <w:rPr>
              <w:b/>
              <w:bCs/>
            </w:rPr>
            <w:fldChar w:fldCharType="end"/>
          </w:r>
        </w:p>
      </w:sdtContent>
    </w:sdt>
    <w:p w14:paraId="41C434E0" w14:textId="734307E8" w:rsidR="00387F15" w:rsidRDefault="00976A0E" w:rsidP="00726827">
      <w:pPr>
        <w:pStyle w:val="Heading1"/>
      </w:pPr>
      <w:r w:rsidRPr="003162AC">
        <w:rPr>
          <w:lang w:val="en-US"/>
        </w:rPr>
        <w:br w:type="page"/>
      </w:r>
    </w:p>
    <w:p w14:paraId="1D0B1250" w14:textId="1C4A2926" w:rsidR="00477708" w:rsidRDefault="00726827" w:rsidP="00726827">
      <w:pPr>
        <w:pStyle w:val="Heading1"/>
      </w:pPr>
      <w:bookmarkStart w:id="1" w:name="_Toc53933916"/>
      <w:r>
        <w:lastRenderedPageBreak/>
        <w:t>Over de tool</w:t>
      </w:r>
      <w:bookmarkEnd w:id="1"/>
    </w:p>
    <w:p w14:paraId="64194D0D" w14:textId="39E601B9" w:rsidR="00726827" w:rsidRPr="0039772C" w:rsidRDefault="0039772C" w:rsidP="00726827">
      <w:r w:rsidRPr="0039772C">
        <w:t xml:space="preserve">Deze tool </w:t>
      </w:r>
      <w:r>
        <w:t xml:space="preserve">functioneert als </w:t>
      </w:r>
      <w:proofErr w:type="spellStart"/>
      <w:r w:rsidRPr="0039772C">
        <w:t>s</w:t>
      </w:r>
      <w:r>
        <w:t>craper</w:t>
      </w:r>
      <w:proofErr w:type="spellEnd"/>
      <w:r>
        <w:t xml:space="preserve"> voor de websites Marktplaats, Google </w:t>
      </w:r>
      <w:proofErr w:type="spellStart"/>
      <w:r>
        <w:t>Maps</w:t>
      </w:r>
      <w:proofErr w:type="spellEnd"/>
      <w:r>
        <w:t xml:space="preserve"> en Instagram op basis van een aantal zoektermen die vooraf worden aangegeven. Middels deze tool kan een gedeelte van een </w:t>
      </w:r>
      <w:proofErr w:type="gramStart"/>
      <w:r>
        <w:t>OSINT onderzoek</w:t>
      </w:r>
      <w:proofErr w:type="gramEnd"/>
      <w:r>
        <w:t xml:space="preserve"> geautomatiseerd worden.</w:t>
      </w:r>
    </w:p>
    <w:p w14:paraId="1D0A97BD" w14:textId="77777777" w:rsidR="009A243A" w:rsidRPr="0039772C" w:rsidRDefault="00726827" w:rsidP="009A243A">
      <w:pPr>
        <w:pStyle w:val="Heading2"/>
        <w:rPr>
          <w:lang w:val="en-US"/>
        </w:rPr>
      </w:pPr>
      <w:bookmarkStart w:id="2" w:name="_Toc53933917"/>
      <w:r w:rsidRPr="009A243A">
        <w:rPr>
          <w:lang w:val="en-US"/>
        </w:rPr>
        <w:t>Instalation</w:t>
      </w:r>
      <w:r w:rsidR="009A243A" w:rsidRPr="009A243A">
        <w:rPr>
          <w:lang w:val="en-US"/>
        </w:rPr>
        <w:t xml:space="preserve"> and </w:t>
      </w:r>
      <w:r w:rsidR="009A243A" w:rsidRPr="0039772C">
        <w:rPr>
          <w:lang w:val="en-US"/>
        </w:rPr>
        <w:t>Basic usage</w:t>
      </w:r>
      <w:bookmarkEnd w:id="2"/>
    </w:p>
    <w:p w14:paraId="5D6C555C" w14:textId="509F32E5" w:rsidR="00726827" w:rsidRDefault="009A243A" w:rsidP="009A243A">
      <w:pPr>
        <w:pStyle w:val="Heading3"/>
        <w:rPr>
          <w:lang w:val="en-US"/>
        </w:rPr>
      </w:pPr>
      <w:bookmarkStart w:id="3" w:name="_Toc53933918"/>
      <w:r w:rsidRPr="009A243A">
        <w:rPr>
          <w:lang w:val="en-US"/>
        </w:rPr>
        <w:t>P</w:t>
      </w:r>
      <w:r>
        <w:rPr>
          <w:lang w:val="en-US"/>
        </w:rPr>
        <w:t>ython</w:t>
      </w:r>
      <w:bookmarkEnd w:id="3"/>
    </w:p>
    <w:p w14:paraId="0B3867EB" w14:textId="77777777" w:rsidR="00D867F9" w:rsidRDefault="009A243A" w:rsidP="009A243A">
      <w:pPr>
        <w:pStyle w:val="ListParagraph"/>
        <w:numPr>
          <w:ilvl w:val="0"/>
          <w:numId w:val="48"/>
        </w:numPr>
      </w:pPr>
      <w:r w:rsidRPr="00D867F9">
        <w:t xml:space="preserve">Zorg dat je </w:t>
      </w:r>
      <w:r w:rsidR="00D867F9">
        <w:t xml:space="preserve">de volgende packages hebt </w:t>
      </w:r>
      <w:proofErr w:type="spellStart"/>
      <w:r w:rsidR="00D867F9">
        <w:t>geinstalleerd</w:t>
      </w:r>
      <w:proofErr w:type="spellEnd"/>
      <w:r w:rsidR="00D867F9">
        <w:t xml:space="preserve"> via </w:t>
      </w:r>
      <w:proofErr w:type="spellStart"/>
      <w:r w:rsidR="00D867F9">
        <w:t>apt</w:t>
      </w:r>
      <w:proofErr w:type="spellEnd"/>
      <w:r w:rsidR="00D867F9">
        <w:t>:</w:t>
      </w:r>
    </w:p>
    <w:p w14:paraId="64493BA4" w14:textId="77777777" w:rsidR="00D867F9" w:rsidRDefault="00D867F9" w:rsidP="004A021E">
      <w:pPr>
        <w:pStyle w:val="ListParagraph"/>
        <w:numPr>
          <w:ilvl w:val="1"/>
          <w:numId w:val="48"/>
        </w:numPr>
      </w:pPr>
      <w:proofErr w:type="gramStart"/>
      <w:r w:rsidRPr="00D867F9">
        <w:t>git</w:t>
      </w:r>
      <w:proofErr w:type="gramEnd"/>
      <w:r w:rsidRPr="00D867F9">
        <w:t xml:space="preserve"> </w:t>
      </w:r>
    </w:p>
    <w:p w14:paraId="5B646A59" w14:textId="77777777" w:rsidR="00D867F9" w:rsidRDefault="00D867F9" w:rsidP="004A021E">
      <w:pPr>
        <w:pStyle w:val="ListParagraph"/>
        <w:numPr>
          <w:ilvl w:val="1"/>
          <w:numId w:val="48"/>
        </w:numPr>
      </w:pPr>
      <w:proofErr w:type="gramStart"/>
      <w:r w:rsidRPr="00D867F9">
        <w:t>openjdk</w:t>
      </w:r>
      <w:proofErr w:type="gramEnd"/>
      <w:r w:rsidRPr="00D867F9">
        <w:t xml:space="preserve">-11-jdk </w:t>
      </w:r>
    </w:p>
    <w:p w14:paraId="54176DE4" w14:textId="77777777" w:rsidR="00D867F9" w:rsidRDefault="00D867F9" w:rsidP="004A021E">
      <w:pPr>
        <w:pStyle w:val="ListParagraph"/>
        <w:numPr>
          <w:ilvl w:val="1"/>
          <w:numId w:val="48"/>
        </w:numPr>
      </w:pPr>
      <w:proofErr w:type="gramStart"/>
      <w:r w:rsidRPr="00D867F9">
        <w:t>chromium</w:t>
      </w:r>
      <w:proofErr w:type="gramEnd"/>
      <w:r w:rsidRPr="00D867F9">
        <w:t xml:space="preserve"> </w:t>
      </w:r>
    </w:p>
    <w:p w14:paraId="2A19A8C2" w14:textId="21E03B55" w:rsidR="009A243A" w:rsidRDefault="00D867F9" w:rsidP="004A021E">
      <w:pPr>
        <w:pStyle w:val="ListParagraph"/>
        <w:numPr>
          <w:ilvl w:val="1"/>
          <w:numId w:val="48"/>
        </w:numPr>
      </w:pPr>
      <w:proofErr w:type="gramStart"/>
      <w:r w:rsidRPr="00D867F9">
        <w:t>chromium</w:t>
      </w:r>
      <w:proofErr w:type="gramEnd"/>
      <w:r w:rsidRPr="00D867F9">
        <w:t>-driver</w:t>
      </w:r>
    </w:p>
    <w:p w14:paraId="3250E2A7" w14:textId="04F7CE63" w:rsidR="00BB770E" w:rsidRDefault="00BB770E" w:rsidP="004A021E">
      <w:pPr>
        <w:pStyle w:val="ListParagraph"/>
        <w:numPr>
          <w:ilvl w:val="1"/>
          <w:numId w:val="48"/>
        </w:numPr>
      </w:pPr>
      <w:proofErr w:type="spellStart"/>
      <w:proofErr w:type="gramStart"/>
      <w:r>
        <w:t>gcc</w:t>
      </w:r>
      <w:proofErr w:type="spellEnd"/>
      <w:proofErr w:type="gramEnd"/>
    </w:p>
    <w:p w14:paraId="32AF1036" w14:textId="436EBA86" w:rsidR="00BB770E" w:rsidRDefault="00BB770E" w:rsidP="004A021E">
      <w:pPr>
        <w:pStyle w:val="ListParagraph"/>
        <w:numPr>
          <w:ilvl w:val="1"/>
          <w:numId w:val="48"/>
        </w:numPr>
      </w:pPr>
      <w:proofErr w:type="gramStart"/>
      <w:r>
        <w:t>g</w:t>
      </w:r>
      <w:proofErr w:type="gramEnd"/>
      <w:r>
        <w:t>++</w:t>
      </w:r>
    </w:p>
    <w:p w14:paraId="09F670B6" w14:textId="0161E418" w:rsidR="00BB770E" w:rsidRDefault="00BB770E" w:rsidP="004A021E">
      <w:pPr>
        <w:pStyle w:val="ListParagraph"/>
        <w:numPr>
          <w:ilvl w:val="1"/>
          <w:numId w:val="48"/>
        </w:numPr>
      </w:pPr>
      <w:proofErr w:type="gramStart"/>
      <w:r>
        <w:t>python</w:t>
      </w:r>
      <w:proofErr w:type="gramEnd"/>
      <w:r>
        <w:t>3</w:t>
      </w:r>
    </w:p>
    <w:p w14:paraId="23782FA2" w14:textId="0A1CC869" w:rsidR="00BB770E" w:rsidRDefault="00BB770E" w:rsidP="004A021E">
      <w:pPr>
        <w:pStyle w:val="ListParagraph"/>
        <w:numPr>
          <w:ilvl w:val="1"/>
          <w:numId w:val="48"/>
        </w:numPr>
      </w:pPr>
      <w:proofErr w:type="gramStart"/>
      <w:r>
        <w:t>python</w:t>
      </w:r>
      <w:proofErr w:type="gramEnd"/>
      <w:r>
        <w:t>3-pip</w:t>
      </w:r>
    </w:p>
    <w:p w14:paraId="0D412928" w14:textId="475340EA" w:rsidR="00BB770E" w:rsidRDefault="00BB770E" w:rsidP="004A021E">
      <w:pPr>
        <w:pStyle w:val="ListParagraph"/>
        <w:numPr>
          <w:ilvl w:val="1"/>
          <w:numId w:val="48"/>
        </w:numPr>
      </w:pPr>
      <w:proofErr w:type="gramStart"/>
      <w:r>
        <w:t>python</w:t>
      </w:r>
      <w:proofErr w:type="gramEnd"/>
      <w:r>
        <w:t>3-dev</w:t>
      </w:r>
    </w:p>
    <w:p w14:paraId="5FEE1DBC" w14:textId="2ABDA7D3" w:rsidR="00BB770E" w:rsidRDefault="00BB770E" w:rsidP="004A021E">
      <w:pPr>
        <w:pStyle w:val="ListParagraph"/>
        <w:numPr>
          <w:ilvl w:val="1"/>
          <w:numId w:val="48"/>
        </w:numPr>
      </w:pPr>
      <w:proofErr w:type="gramStart"/>
      <w:r>
        <w:t>python</w:t>
      </w:r>
      <w:proofErr w:type="gramEnd"/>
      <w:r>
        <w:t>3-wheel</w:t>
      </w:r>
    </w:p>
    <w:p w14:paraId="48DC1854" w14:textId="3478F8E2" w:rsidR="00BB770E" w:rsidRDefault="00BB770E" w:rsidP="004A021E">
      <w:pPr>
        <w:pStyle w:val="ListParagraph"/>
        <w:numPr>
          <w:ilvl w:val="1"/>
          <w:numId w:val="48"/>
        </w:numPr>
      </w:pPr>
      <w:proofErr w:type="spellStart"/>
      <w:proofErr w:type="gramStart"/>
      <w:r>
        <w:t>ffmpeg</w:t>
      </w:r>
      <w:proofErr w:type="spellEnd"/>
      <w:proofErr w:type="gramEnd"/>
    </w:p>
    <w:p w14:paraId="1FF0CBE6" w14:textId="6DCE6038" w:rsidR="00BB770E" w:rsidRDefault="00BB770E" w:rsidP="00BB770E">
      <w:pPr>
        <w:pStyle w:val="ListParagraph"/>
        <w:numPr>
          <w:ilvl w:val="0"/>
          <w:numId w:val="48"/>
        </w:numPr>
      </w:pPr>
      <w:r>
        <w:t>Zorg daarna dat je de volgende packages met pip3 installeert:</w:t>
      </w:r>
    </w:p>
    <w:p w14:paraId="214E2767" w14:textId="616B1892" w:rsidR="00BB770E" w:rsidRDefault="00BB770E" w:rsidP="00BB770E">
      <w:pPr>
        <w:pStyle w:val="ListParagraph"/>
        <w:numPr>
          <w:ilvl w:val="1"/>
          <w:numId w:val="48"/>
        </w:numPr>
        <w:rPr>
          <w:lang w:val="en-US"/>
        </w:rPr>
      </w:pPr>
      <w:proofErr w:type="spellStart"/>
      <w:r w:rsidRPr="00BB770E">
        <w:rPr>
          <w:lang w:val="en-US"/>
        </w:rPr>
        <w:t>Alle</w:t>
      </w:r>
      <w:proofErr w:type="spellEnd"/>
      <w:r w:rsidRPr="00BB770E">
        <w:rPr>
          <w:lang w:val="en-US"/>
        </w:rPr>
        <w:t xml:space="preserve"> packages in het </w:t>
      </w:r>
      <w:proofErr w:type="spellStart"/>
      <w:r w:rsidRPr="00BB770E">
        <w:rPr>
          <w:lang w:val="en-US"/>
        </w:rPr>
        <w:t>bestand</w:t>
      </w:r>
      <w:proofErr w:type="spellEnd"/>
      <w:r w:rsidRPr="00BB770E">
        <w:rPr>
          <w:lang w:val="en-US"/>
        </w:rPr>
        <w:t xml:space="preserve"> requirements</w:t>
      </w:r>
      <w:r>
        <w:rPr>
          <w:lang w:val="en-US"/>
        </w:rPr>
        <w:t>.txt</w:t>
      </w:r>
    </w:p>
    <w:p w14:paraId="649A82C3" w14:textId="6AE1BA24" w:rsidR="00BB770E" w:rsidRDefault="00BB770E" w:rsidP="00BB770E">
      <w:pPr>
        <w:pStyle w:val="ListParagraph"/>
        <w:numPr>
          <w:ilvl w:val="1"/>
          <w:numId w:val="48"/>
        </w:numPr>
      </w:pPr>
      <w:r w:rsidRPr="00BB770E">
        <w:t>En als je tw</w:t>
      </w:r>
      <w:r>
        <w:t xml:space="preserve">itter wilt gebruiken ook het commando: </w:t>
      </w:r>
      <w:r w:rsidRPr="00BB770E">
        <w:t xml:space="preserve">pip3 </w:t>
      </w:r>
      <w:proofErr w:type="spellStart"/>
      <w:r w:rsidRPr="00BB770E">
        <w:t>install</w:t>
      </w:r>
      <w:proofErr w:type="spellEnd"/>
      <w:r w:rsidRPr="00BB770E">
        <w:t xml:space="preserve"> --upgrade git+https://github.com/yunusemrecatalcam/twint.git@twitter_legacy2</w:t>
      </w:r>
    </w:p>
    <w:p w14:paraId="70AEF960" w14:textId="00FC425D" w:rsidR="00BB770E" w:rsidRDefault="00BF5893" w:rsidP="00BB770E">
      <w:pPr>
        <w:pStyle w:val="ListParagraph"/>
        <w:numPr>
          <w:ilvl w:val="0"/>
          <w:numId w:val="48"/>
        </w:numPr>
      </w:pPr>
      <w:r>
        <w:t xml:space="preserve">Start een terminal in de map van de </w:t>
      </w:r>
      <w:proofErr w:type="spellStart"/>
      <w:r>
        <w:t>scraper</w:t>
      </w:r>
      <w:proofErr w:type="spellEnd"/>
      <w:r>
        <w:t xml:space="preserve"> en voer het commando python3 main.py uit om te starten. In het volgende venster kan je kiezen welke platformen gescraped moeten worden, de output wordt in de map “Output” opgeslagen:</w:t>
      </w:r>
    </w:p>
    <w:p w14:paraId="688AAB0C" w14:textId="38416F54" w:rsidR="00BF5893" w:rsidRPr="00BB770E" w:rsidRDefault="0063307C" w:rsidP="00BF5893">
      <w:r>
        <w:rPr>
          <w:noProof/>
        </w:rPr>
        <w:drawing>
          <wp:inline distT="0" distB="0" distL="0" distR="0" wp14:anchorId="4158A8D5" wp14:editId="63E29EB9">
            <wp:extent cx="5274310" cy="118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7450"/>
                    </a:xfrm>
                    <a:prstGeom prst="rect">
                      <a:avLst/>
                    </a:prstGeom>
                  </pic:spPr>
                </pic:pic>
              </a:graphicData>
            </a:graphic>
          </wp:inline>
        </w:drawing>
      </w:r>
    </w:p>
    <w:p w14:paraId="21005BAF" w14:textId="77777777" w:rsidR="0063307C" w:rsidRDefault="0063307C">
      <w:pPr>
        <w:rPr>
          <w:rFonts w:asciiTheme="majorHAnsi" w:eastAsiaTheme="majorEastAsia" w:hAnsiTheme="majorHAnsi" w:cstheme="majorBidi"/>
          <w:color w:val="004F5B" w:themeColor="accent1" w:themeShade="7F"/>
          <w:sz w:val="24"/>
          <w:szCs w:val="24"/>
          <w:lang w:val="en-US"/>
        </w:rPr>
      </w:pPr>
      <w:r>
        <w:rPr>
          <w:lang w:val="en-US"/>
        </w:rPr>
        <w:br w:type="page"/>
      </w:r>
    </w:p>
    <w:p w14:paraId="1A6A2751" w14:textId="07F0191E" w:rsidR="009A243A" w:rsidRPr="009A243A" w:rsidRDefault="009A243A" w:rsidP="009A243A">
      <w:pPr>
        <w:pStyle w:val="Heading3"/>
        <w:rPr>
          <w:lang w:val="en-US"/>
        </w:rPr>
      </w:pPr>
      <w:bookmarkStart w:id="4" w:name="_Toc53933919"/>
      <w:r w:rsidRPr="009A243A">
        <w:rPr>
          <w:lang w:val="en-US"/>
        </w:rPr>
        <w:lastRenderedPageBreak/>
        <w:t>Docker</w:t>
      </w:r>
      <w:bookmarkEnd w:id="4"/>
    </w:p>
    <w:p w14:paraId="225AFE5C" w14:textId="77777777" w:rsidR="00FF2D34" w:rsidRDefault="00FF2D34" w:rsidP="00FF2D34">
      <w:pPr>
        <w:pStyle w:val="ListParagraph"/>
        <w:numPr>
          <w:ilvl w:val="0"/>
          <w:numId w:val="46"/>
        </w:numPr>
      </w:pPr>
      <w:r>
        <w:t>Download de map genaamd scraper_linux.zip en pak het uit op een zelfgekozen locatie. En start een terminal in de uitgepakte map.</w:t>
      </w:r>
    </w:p>
    <w:p w14:paraId="17DCE358" w14:textId="77777777" w:rsidR="00FF2D34" w:rsidRDefault="00FF2D34" w:rsidP="00FF2D34">
      <w:pPr>
        <w:pStyle w:val="ListParagraph"/>
        <w:numPr>
          <w:ilvl w:val="0"/>
          <w:numId w:val="46"/>
        </w:numPr>
      </w:pPr>
      <w:r>
        <w:t xml:space="preserve">Voer het volgende commando uit om een </w:t>
      </w:r>
      <w:proofErr w:type="spellStart"/>
      <w:r>
        <w:t>docker</w:t>
      </w:r>
      <w:proofErr w:type="spellEnd"/>
      <w:r>
        <w:t xml:space="preserve"> container te maken van de </w:t>
      </w:r>
      <w:proofErr w:type="spellStart"/>
      <w:r>
        <w:t>scraper</w:t>
      </w:r>
      <w:proofErr w:type="spellEnd"/>
      <w:r>
        <w:t xml:space="preserve">: </w:t>
      </w:r>
      <w:proofErr w:type="spellStart"/>
      <w:r w:rsidRPr="009A243A">
        <w:rPr>
          <w:i/>
          <w:iCs/>
        </w:rPr>
        <w:t>docker-compose</w:t>
      </w:r>
      <w:proofErr w:type="spellEnd"/>
      <w:r w:rsidRPr="009A243A">
        <w:rPr>
          <w:i/>
          <w:iCs/>
        </w:rPr>
        <w:t xml:space="preserve"> up –</w:t>
      </w:r>
      <w:proofErr w:type="spellStart"/>
      <w:r w:rsidRPr="009A243A">
        <w:rPr>
          <w:i/>
          <w:iCs/>
        </w:rPr>
        <w:t>build</w:t>
      </w:r>
      <w:proofErr w:type="spellEnd"/>
    </w:p>
    <w:p w14:paraId="100A6B3B" w14:textId="25C9FC80" w:rsidR="00FF2D34" w:rsidRDefault="00FF2D34" w:rsidP="00FF2D34">
      <w:pPr>
        <w:pStyle w:val="ListParagraph"/>
        <w:numPr>
          <w:ilvl w:val="0"/>
          <w:numId w:val="46"/>
        </w:numPr>
      </w:pPr>
      <w:r>
        <w:t xml:space="preserve">Maak nu een </w:t>
      </w:r>
      <w:proofErr w:type="spellStart"/>
      <w:r>
        <w:t>cronjob</w:t>
      </w:r>
      <w:proofErr w:type="spellEnd"/>
      <w:r>
        <w:t xml:space="preserve"> voor het commando </w:t>
      </w:r>
      <w:r w:rsidR="009A243A">
        <w:t>“</w:t>
      </w:r>
      <w:proofErr w:type="spellStart"/>
      <w:r w:rsidRPr="009A243A">
        <w:rPr>
          <w:i/>
          <w:iCs/>
        </w:rPr>
        <w:t>docker-compose</w:t>
      </w:r>
      <w:proofErr w:type="spellEnd"/>
      <w:r w:rsidRPr="009A243A">
        <w:rPr>
          <w:i/>
          <w:iCs/>
        </w:rPr>
        <w:t xml:space="preserve"> up</w:t>
      </w:r>
      <w:r w:rsidR="009A243A">
        <w:t>”</w:t>
      </w:r>
      <w:r>
        <w:t xml:space="preserve"> in de map waar de </w:t>
      </w:r>
      <w:proofErr w:type="spellStart"/>
      <w:r>
        <w:t>scraper</w:t>
      </w:r>
      <w:proofErr w:type="spellEnd"/>
      <w:r>
        <w:t xml:space="preserve"> staat.</w:t>
      </w:r>
    </w:p>
    <w:p w14:paraId="50E88F9E" w14:textId="307106AA" w:rsidR="0063307C" w:rsidRDefault="0063307C" w:rsidP="00FF2D34">
      <w:pPr>
        <w:pStyle w:val="ListParagraph"/>
        <w:numPr>
          <w:ilvl w:val="0"/>
          <w:numId w:val="46"/>
        </w:numPr>
      </w:pPr>
      <w:r>
        <w:t>De output wordt automatisch opgeslagen in de map “</w:t>
      </w:r>
      <w:proofErr w:type="spellStart"/>
      <w:r>
        <w:t>Scraper</w:t>
      </w:r>
      <w:proofErr w:type="spellEnd"/>
      <w:r>
        <w:t>/Output”</w:t>
      </w:r>
      <w:r w:rsidR="00165ECD">
        <w:t>.</w:t>
      </w:r>
      <w:r>
        <w:t xml:space="preserve"> </w:t>
      </w:r>
    </w:p>
    <w:p w14:paraId="7BA34BF0" w14:textId="24D366F8" w:rsidR="005B5A96" w:rsidRDefault="005B5A96" w:rsidP="005B5A96">
      <w:pPr>
        <w:pStyle w:val="Heading1"/>
      </w:pPr>
      <w:bookmarkStart w:id="5" w:name="_Toc53933920"/>
      <w:r>
        <w:t>Output</w:t>
      </w:r>
      <w:bookmarkEnd w:id="5"/>
    </w:p>
    <w:p w14:paraId="0D0EA2F3" w14:textId="2E3FBA9D" w:rsidR="005B5A96" w:rsidRDefault="005B5A96" w:rsidP="005B5A96">
      <w:r>
        <w:t xml:space="preserve">De output van de tool is verdeeld in vier mappen. Iedere map heeft de resultaten van een specifieke website. Oftewel vier mappen met resultaten. Hieronder is toegelicht hoe de resultaten voor iedere map </w:t>
      </w:r>
      <w:r w:rsidR="005A3A2F">
        <w:t>eruitzien</w:t>
      </w:r>
      <w:r>
        <w:t>:</w:t>
      </w:r>
    </w:p>
    <w:p w14:paraId="4D936DCD" w14:textId="7AAF96A2" w:rsidR="005B5A96" w:rsidRPr="005B5A96" w:rsidRDefault="005B5A96" w:rsidP="005B5A96">
      <w:pPr>
        <w:pStyle w:val="ListParagraph"/>
        <w:numPr>
          <w:ilvl w:val="0"/>
          <w:numId w:val="46"/>
        </w:numPr>
        <w:rPr>
          <w:b/>
          <w:bCs/>
        </w:rPr>
      </w:pPr>
      <w:r w:rsidRPr="005B5A96">
        <w:rPr>
          <w:b/>
          <w:bCs/>
        </w:rPr>
        <w:t>Marktplaats:</w:t>
      </w:r>
      <w:r>
        <w:rPr>
          <w:b/>
          <w:bCs/>
        </w:rPr>
        <w:t xml:space="preserve"> </w:t>
      </w:r>
      <w:r>
        <w:t xml:space="preserve">Voor </w:t>
      </w:r>
      <w:r w:rsidR="00EF01DC">
        <w:t>dit platform zijn CSV en XLSX ingericht en gecategoriseerd per zoekterm en tijd</w:t>
      </w:r>
      <w:r w:rsidR="001B7D23">
        <w:t xml:space="preserve"> waarop wordt gescraped</w:t>
      </w:r>
      <w:r w:rsidR="00EF01DC">
        <w:t>.</w:t>
      </w:r>
    </w:p>
    <w:p w14:paraId="628E6E0F" w14:textId="7CAD7353" w:rsidR="005B5A96" w:rsidRPr="005B5A96" w:rsidRDefault="005B5A96" w:rsidP="005B5A96">
      <w:pPr>
        <w:pStyle w:val="ListParagraph"/>
        <w:numPr>
          <w:ilvl w:val="0"/>
          <w:numId w:val="46"/>
        </w:numPr>
        <w:rPr>
          <w:b/>
          <w:bCs/>
        </w:rPr>
      </w:pPr>
      <w:r w:rsidRPr="005B5A96">
        <w:rPr>
          <w:b/>
          <w:bCs/>
        </w:rPr>
        <w:t xml:space="preserve">Google </w:t>
      </w:r>
      <w:proofErr w:type="spellStart"/>
      <w:r w:rsidRPr="005B5A96">
        <w:rPr>
          <w:b/>
          <w:bCs/>
        </w:rPr>
        <w:t>Maps</w:t>
      </w:r>
      <w:proofErr w:type="spellEnd"/>
      <w:r w:rsidRPr="005B5A96">
        <w:rPr>
          <w:b/>
          <w:bCs/>
        </w:rPr>
        <w:t>:</w:t>
      </w:r>
      <w:r w:rsidR="006D470B">
        <w:rPr>
          <w:b/>
          <w:bCs/>
        </w:rPr>
        <w:t xml:space="preserve"> </w:t>
      </w:r>
      <w:r w:rsidR="006D470B">
        <w:t xml:space="preserve">Voor dit platform is een </w:t>
      </w:r>
      <w:r w:rsidR="005A3A2F">
        <w:t>XLSX-bestand</w:t>
      </w:r>
      <w:r w:rsidR="006D470B">
        <w:t xml:space="preserve"> </w:t>
      </w:r>
      <w:r w:rsidR="00D90013">
        <w:t xml:space="preserve">ingericht met daarin alle Google </w:t>
      </w:r>
      <w:proofErr w:type="spellStart"/>
      <w:r w:rsidR="00D90013">
        <w:t>Maps</w:t>
      </w:r>
      <w:proofErr w:type="spellEnd"/>
      <w:r w:rsidR="00D90013">
        <w:t xml:space="preserve"> resultaten voor alle zoektermen. De naam van dit bestand is gebaseerd op de tijd waarop wordt gescraped.</w:t>
      </w:r>
    </w:p>
    <w:p w14:paraId="69EA5CB9" w14:textId="77D23E07" w:rsidR="005B5A96" w:rsidRPr="005B5A96" w:rsidRDefault="005B5A96" w:rsidP="005B5A96">
      <w:pPr>
        <w:pStyle w:val="ListParagraph"/>
        <w:numPr>
          <w:ilvl w:val="0"/>
          <w:numId w:val="46"/>
        </w:numPr>
        <w:rPr>
          <w:b/>
          <w:bCs/>
        </w:rPr>
      </w:pPr>
      <w:r w:rsidRPr="005B5A96">
        <w:rPr>
          <w:b/>
          <w:bCs/>
        </w:rPr>
        <w:t>Twitter:</w:t>
      </w:r>
      <w:r>
        <w:rPr>
          <w:b/>
          <w:bCs/>
        </w:rPr>
        <w:t xml:space="preserve"> </w:t>
      </w:r>
      <w:r>
        <w:t xml:space="preserve">Voor dit platform is een </w:t>
      </w:r>
      <w:r w:rsidR="005A3A2F">
        <w:t>JSON-bestand</w:t>
      </w:r>
      <w:r>
        <w:t xml:space="preserve"> ingericht met alle tweets die gevonden zijn aan de hand van de zoektermen.</w:t>
      </w:r>
      <w:r w:rsidR="006D470B">
        <w:t xml:space="preserve"> De naam van dit bestand is gebaseerd op de tijd waarop wordt gescraped.</w:t>
      </w:r>
    </w:p>
    <w:p w14:paraId="5D21EFC4" w14:textId="7A52E291" w:rsidR="005B5A96" w:rsidRPr="005B5A96" w:rsidRDefault="005B5A96" w:rsidP="005B5A96">
      <w:pPr>
        <w:pStyle w:val="ListParagraph"/>
        <w:numPr>
          <w:ilvl w:val="0"/>
          <w:numId w:val="46"/>
        </w:numPr>
        <w:rPr>
          <w:b/>
          <w:bCs/>
        </w:rPr>
      </w:pPr>
      <w:r w:rsidRPr="005B5A96">
        <w:rPr>
          <w:b/>
          <w:bCs/>
        </w:rPr>
        <w:t xml:space="preserve">Instagram: </w:t>
      </w:r>
      <w:r w:rsidR="002573D1">
        <w:t xml:space="preserve">Voor </w:t>
      </w:r>
      <w:r w:rsidR="00C51960">
        <w:t>platform worden steeds mappen aangemaakt per tijd waarop gescraped met daarin dan weer mappen per zoekterm. In deze mappen worden de foto’s, video’s</w:t>
      </w:r>
      <w:r w:rsidR="00075C81">
        <w:t xml:space="preserve">, </w:t>
      </w:r>
      <w:r w:rsidR="00C51960">
        <w:t xml:space="preserve">beschrijvingen </w:t>
      </w:r>
      <w:r w:rsidR="00075C81">
        <w:t xml:space="preserve">en </w:t>
      </w:r>
      <w:proofErr w:type="spellStart"/>
      <w:r w:rsidR="00075C81">
        <w:t>comments</w:t>
      </w:r>
      <w:proofErr w:type="spellEnd"/>
      <w:r w:rsidR="00075C81">
        <w:t xml:space="preserve"> </w:t>
      </w:r>
      <w:r w:rsidR="00C51960">
        <w:t xml:space="preserve">van Instagram </w:t>
      </w:r>
      <w:proofErr w:type="spellStart"/>
      <w:r w:rsidR="00C51960">
        <w:t>posts</w:t>
      </w:r>
      <w:proofErr w:type="spellEnd"/>
      <w:r w:rsidR="00C51960">
        <w:t xml:space="preserve"> gedownload.</w:t>
      </w:r>
    </w:p>
    <w:p w14:paraId="6C1F0711" w14:textId="7D5EFF3F" w:rsidR="00726827" w:rsidRPr="0039772C" w:rsidRDefault="00726827" w:rsidP="00726827"/>
    <w:p w14:paraId="0DECC40B" w14:textId="77777777" w:rsidR="00477708" w:rsidRPr="0072660B" w:rsidRDefault="00477708" w:rsidP="00477708"/>
    <w:p w14:paraId="40F6B769" w14:textId="77777777" w:rsidR="00D720FC" w:rsidRPr="0072660B" w:rsidRDefault="00D720FC" w:rsidP="00D720FC"/>
    <w:p w14:paraId="5CEFE01F" w14:textId="77777777" w:rsidR="00D720FC" w:rsidRPr="0072660B" w:rsidRDefault="00D720FC" w:rsidP="00D720FC"/>
    <w:p w14:paraId="2C4433B7" w14:textId="77777777" w:rsidR="0085309D" w:rsidRPr="0072660B" w:rsidRDefault="0085309D" w:rsidP="0085309D"/>
    <w:p w14:paraId="427FB672" w14:textId="77777777" w:rsidR="00A647D2" w:rsidRPr="0072660B" w:rsidRDefault="00A647D2" w:rsidP="0071189C"/>
    <w:sectPr w:rsidR="00A647D2" w:rsidRPr="0072660B"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368A8" w14:textId="77777777" w:rsidR="000B66C5" w:rsidRDefault="000B66C5" w:rsidP="00C6554A">
      <w:pPr>
        <w:spacing w:before="0" w:after="0" w:line="240" w:lineRule="auto"/>
      </w:pPr>
      <w:r>
        <w:separator/>
      </w:r>
    </w:p>
  </w:endnote>
  <w:endnote w:type="continuationSeparator" w:id="0">
    <w:p w14:paraId="29C06497" w14:textId="77777777" w:rsidR="000B66C5" w:rsidRDefault="000B66C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6B39E" w14:textId="77777777" w:rsidR="00352F05" w:rsidRDefault="00352F05">
    <w:pPr>
      <w:pStyle w:val="Footer"/>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E6484" w14:textId="77777777" w:rsidR="000B66C5" w:rsidRDefault="000B66C5" w:rsidP="00C6554A">
      <w:pPr>
        <w:spacing w:before="0" w:after="0" w:line="240" w:lineRule="auto"/>
      </w:pPr>
      <w:r>
        <w:separator/>
      </w:r>
    </w:p>
  </w:footnote>
  <w:footnote w:type="continuationSeparator" w:id="0">
    <w:p w14:paraId="29EC2377" w14:textId="77777777" w:rsidR="000B66C5" w:rsidRDefault="000B66C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F5E75"/>
    <w:multiLevelType w:val="hybridMultilevel"/>
    <w:tmpl w:val="14EAB0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2F407E8"/>
    <w:multiLevelType w:val="hybridMultilevel"/>
    <w:tmpl w:val="16F2B62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8B9433C"/>
    <w:multiLevelType w:val="hybridMultilevel"/>
    <w:tmpl w:val="BADC05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0B707573"/>
    <w:multiLevelType w:val="hybridMultilevel"/>
    <w:tmpl w:val="12408D84"/>
    <w:lvl w:ilvl="0" w:tplc="A4689F56">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E9E74BD"/>
    <w:multiLevelType w:val="hybridMultilevel"/>
    <w:tmpl w:val="BADC05D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174406F"/>
    <w:multiLevelType w:val="hybridMultilevel"/>
    <w:tmpl w:val="3C085D8E"/>
    <w:lvl w:ilvl="0" w:tplc="E9BECEAC">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7012C50"/>
    <w:multiLevelType w:val="hybridMultilevel"/>
    <w:tmpl w:val="BDC6ED1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186E78F2"/>
    <w:multiLevelType w:val="hybridMultilevel"/>
    <w:tmpl w:val="4DA40EA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1A35200D"/>
    <w:multiLevelType w:val="hybridMultilevel"/>
    <w:tmpl w:val="2D4049B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1C10543F"/>
    <w:multiLevelType w:val="hybridMultilevel"/>
    <w:tmpl w:val="A374298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20CD1728"/>
    <w:multiLevelType w:val="hybridMultilevel"/>
    <w:tmpl w:val="1762941C"/>
    <w:lvl w:ilvl="0" w:tplc="A23433D6">
      <w:numFmt w:val="bullet"/>
      <w:lvlText w:val="-"/>
      <w:lvlJc w:val="left"/>
      <w:pPr>
        <w:ind w:left="720" w:hanging="360"/>
      </w:pPr>
      <w:rPr>
        <w:rFonts w:ascii="Constantia" w:eastAsiaTheme="minorHAnsi"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277580C"/>
    <w:multiLevelType w:val="hybridMultilevel"/>
    <w:tmpl w:val="3096588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29FD08FC"/>
    <w:multiLevelType w:val="hybridMultilevel"/>
    <w:tmpl w:val="558C3C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A012111"/>
    <w:multiLevelType w:val="hybridMultilevel"/>
    <w:tmpl w:val="16F2B62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2C7662E3"/>
    <w:multiLevelType w:val="hybridMultilevel"/>
    <w:tmpl w:val="6D9A06A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F3663E42">
      <w:start w:val="9"/>
      <w:numFmt w:val="decimal"/>
      <w:lvlText w:val="%3"/>
      <w:lvlJc w:val="left"/>
      <w:pPr>
        <w:ind w:left="2340" w:hanging="3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1D61528"/>
    <w:multiLevelType w:val="hybridMultilevel"/>
    <w:tmpl w:val="6DACF28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4C05D16"/>
    <w:multiLevelType w:val="hybridMultilevel"/>
    <w:tmpl w:val="D758D11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37C07E08"/>
    <w:multiLevelType w:val="hybridMultilevel"/>
    <w:tmpl w:val="2958A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3B2403F3"/>
    <w:multiLevelType w:val="hybridMultilevel"/>
    <w:tmpl w:val="14EAB0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F445DB7"/>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1F47AA1"/>
    <w:multiLevelType w:val="hybridMultilevel"/>
    <w:tmpl w:val="C49E64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24B053B"/>
    <w:multiLevelType w:val="hybridMultilevel"/>
    <w:tmpl w:val="0FEC18A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3F711E9"/>
    <w:multiLevelType w:val="hybridMultilevel"/>
    <w:tmpl w:val="989873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5F220AF"/>
    <w:multiLevelType w:val="hybridMultilevel"/>
    <w:tmpl w:val="8BD4A5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46D93AA8"/>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5BE1717"/>
    <w:multiLevelType w:val="hybridMultilevel"/>
    <w:tmpl w:val="D4A65F42"/>
    <w:lvl w:ilvl="0" w:tplc="04C0B2A4">
      <w:numFmt w:val="bullet"/>
      <w:lvlText w:val="-"/>
      <w:lvlJc w:val="left"/>
      <w:pPr>
        <w:ind w:left="720" w:hanging="360"/>
      </w:pPr>
      <w:rPr>
        <w:rFonts w:ascii="Constantia" w:eastAsiaTheme="majorEastAsia" w:hAnsi="Constantia"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7FF15ED"/>
    <w:multiLevelType w:val="hybridMultilevel"/>
    <w:tmpl w:val="525C1A02"/>
    <w:lvl w:ilvl="0" w:tplc="4F806F26">
      <w:start w:val="1"/>
      <w:numFmt w:val="decimal"/>
      <w:lvlText w:val="%1."/>
      <w:lvlJc w:val="left"/>
      <w:pPr>
        <w:ind w:left="720" w:hanging="360"/>
      </w:pPr>
      <w:rPr>
        <w:rFonts w:hint="default"/>
        <w:sz w:val="22"/>
      </w:rPr>
    </w:lvl>
    <w:lvl w:ilvl="1" w:tplc="333AB1B4">
      <w:start w:val="1"/>
      <w:numFmt w:val="lowerLetter"/>
      <w:lvlText w:val="%2."/>
      <w:lvlJc w:val="left"/>
      <w:pPr>
        <w:ind w:left="1440" w:hanging="360"/>
      </w:pPr>
      <w:rPr>
        <w:sz w:val="22"/>
        <w:szCs w:val="22"/>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495385"/>
    <w:multiLevelType w:val="hybridMultilevel"/>
    <w:tmpl w:val="5C4EAD7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67B3AE7"/>
    <w:multiLevelType w:val="hybridMultilevel"/>
    <w:tmpl w:val="770EEF16"/>
    <w:lvl w:ilvl="0" w:tplc="4DAC1784">
      <w:numFmt w:val="bullet"/>
      <w:lvlText w:val="-"/>
      <w:lvlJc w:val="left"/>
      <w:pPr>
        <w:ind w:left="720" w:hanging="360"/>
      </w:pPr>
      <w:rPr>
        <w:rFonts w:ascii="Constantia" w:eastAsiaTheme="minorHAnsi"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9466E1B"/>
    <w:multiLevelType w:val="hybridMultilevel"/>
    <w:tmpl w:val="72FEE60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38752AF"/>
    <w:multiLevelType w:val="hybridMultilevel"/>
    <w:tmpl w:val="167E35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AA71C30"/>
    <w:multiLevelType w:val="hybridMultilevel"/>
    <w:tmpl w:val="8BD4A5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B8B48E1"/>
    <w:multiLevelType w:val="hybridMultilevel"/>
    <w:tmpl w:val="6DACF2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37"/>
  </w:num>
  <w:num w:numId="6">
    <w:abstractNumId w:val="11"/>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44"/>
  </w:num>
  <w:num w:numId="19">
    <w:abstractNumId w:val="29"/>
  </w:num>
  <w:num w:numId="20">
    <w:abstractNumId w:val="26"/>
  </w:num>
  <w:num w:numId="21">
    <w:abstractNumId w:val="39"/>
  </w:num>
  <w:num w:numId="22">
    <w:abstractNumId w:val="23"/>
  </w:num>
  <w:num w:numId="23">
    <w:abstractNumId w:val="28"/>
  </w:num>
  <w:num w:numId="24">
    <w:abstractNumId w:val="33"/>
  </w:num>
  <w:num w:numId="25">
    <w:abstractNumId w:val="20"/>
  </w:num>
  <w:num w:numId="26">
    <w:abstractNumId w:val="30"/>
  </w:num>
  <w:num w:numId="27">
    <w:abstractNumId w:val="43"/>
  </w:num>
  <w:num w:numId="28">
    <w:abstractNumId w:val="36"/>
  </w:num>
  <w:num w:numId="29">
    <w:abstractNumId w:val="45"/>
  </w:num>
  <w:num w:numId="30">
    <w:abstractNumId w:val="27"/>
  </w:num>
  <w:num w:numId="31">
    <w:abstractNumId w:val="31"/>
  </w:num>
  <w:num w:numId="32">
    <w:abstractNumId w:val="32"/>
  </w:num>
  <w:num w:numId="33">
    <w:abstractNumId w:val="40"/>
  </w:num>
  <w:num w:numId="34">
    <w:abstractNumId w:val="24"/>
  </w:num>
  <w:num w:numId="35">
    <w:abstractNumId w:val="42"/>
  </w:num>
  <w:num w:numId="36">
    <w:abstractNumId w:val="34"/>
  </w:num>
  <w:num w:numId="37">
    <w:abstractNumId w:val="21"/>
  </w:num>
  <w:num w:numId="38">
    <w:abstractNumId w:val="12"/>
  </w:num>
  <w:num w:numId="39">
    <w:abstractNumId w:val="13"/>
  </w:num>
  <w:num w:numId="40">
    <w:abstractNumId w:val="19"/>
  </w:num>
  <w:num w:numId="41">
    <w:abstractNumId w:val="16"/>
  </w:num>
  <w:num w:numId="42">
    <w:abstractNumId w:val="25"/>
  </w:num>
  <w:num w:numId="43">
    <w:abstractNumId w:val="18"/>
  </w:num>
  <w:num w:numId="44">
    <w:abstractNumId w:val="35"/>
  </w:num>
  <w:num w:numId="45">
    <w:abstractNumId w:val="10"/>
  </w:num>
  <w:num w:numId="46">
    <w:abstractNumId w:val="41"/>
  </w:num>
  <w:num w:numId="47">
    <w:abstractNumId w:val="3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B4"/>
    <w:rsid w:val="0001386E"/>
    <w:rsid w:val="0003484A"/>
    <w:rsid w:val="00040881"/>
    <w:rsid w:val="00050B70"/>
    <w:rsid w:val="00053890"/>
    <w:rsid w:val="00055223"/>
    <w:rsid w:val="000654F1"/>
    <w:rsid w:val="0006720E"/>
    <w:rsid w:val="00073169"/>
    <w:rsid w:val="00075C81"/>
    <w:rsid w:val="00077B88"/>
    <w:rsid w:val="00081FEA"/>
    <w:rsid w:val="00082F77"/>
    <w:rsid w:val="000B5132"/>
    <w:rsid w:val="000B66C5"/>
    <w:rsid w:val="000D1EAD"/>
    <w:rsid w:val="00101143"/>
    <w:rsid w:val="00102747"/>
    <w:rsid w:val="00107535"/>
    <w:rsid w:val="00121A2C"/>
    <w:rsid w:val="00122A39"/>
    <w:rsid w:val="00151C49"/>
    <w:rsid w:val="00165ECD"/>
    <w:rsid w:val="00174348"/>
    <w:rsid w:val="001A0EF8"/>
    <w:rsid w:val="001A189C"/>
    <w:rsid w:val="001A3FDF"/>
    <w:rsid w:val="001A46B3"/>
    <w:rsid w:val="001B2DC4"/>
    <w:rsid w:val="001B7D23"/>
    <w:rsid w:val="001C1987"/>
    <w:rsid w:val="001C5F22"/>
    <w:rsid w:val="001D7C32"/>
    <w:rsid w:val="00206E22"/>
    <w:rsid w:val="002554CD"/>
    <w:rsid w:val="002573D1"/>
    <w:rsid w:val="00262857"/>
    <w:rsid w:val="00291AA9"/>
    <w:rsid w:val="0029302F"/>
    <w:rsid w:val="00293B83"/>
    <w:rsid w:val="002947E7"/>
    <w:rsid w:val="002B4294"/>
    <w:rsid w:val="002E0DB4"/>
    <w:rsid w:val="002F53FE"/>
    <w:rsid w:val="00305B99"/>
    <w:rsid w:val="0030717C"/>
    <w:rsid w:val="00310C9B"/>
    <w:rsid w:val="003162AC"/>
    <w:rsid w:val="00333D0D"/>
    <w:rsid w:val="0034215B"/>
    <w:rsid w:val="00352F05"/>
    <w:rsid w:val="00356662"/>
    <w:rsid w:val="003635B5"/>
    <w:rsid w:val="00372C30"/>
    <w:rsid w:val="00387F15"/>
    <w:rsid w:val="00394E34"/>
    <w:rsid w:val="00396991"/>
    <w:rsid w:val="003971F9"/>
    <w:rsid w:val="0039772C"/>
    <w:rsid w:val="003A2867"/>
    <w:rsid w:val="003A52E4"/>
    <w:rsid w:val="003B104F"/>
    <w:rsid w:val="003B1FC3"/>
    <w:rsid w:val="003C5C00"/>
    <w:rsid w:val="003C73A2"/>
    <w:rsid w:val="003C78B5"/>
    <w:rsid w:val="003E0DA6"/>
    <w:rsid w:val="003F6AA5"/>
    <w:rsid w:val="003F6FF0"/>
    <w:rsid w:val="004229AC"/>
    <w:rsid w:val="00422E27"/>
    <w:rsid w:val="00426F79"/>
    <w:rsid w:val="00431DBF"/>
    <w:rsid w:val="00432803"/>
    <w:rsid w:val="004373CF"/>
    <w:rsid w:val="00437EED"/>
    <w:rsid w:val="00445F8B"/>
    <w:rsid w:val="00446513"/>
    <w:rsid w:val="004475EE"/>
    <w:rsid w:val="00477708"/>
    <w:rsid w:val="004937DD"/>
    <w:rsid w:val="004A021E"/>
    <w:rsid w:val="004A18E3"/>
    <w:rsid w:val="004A583A"/>
    <w:rsid w:val="004C049F"/>
    <w:rsid w:val="005000E2"/>
    <w:rsid w:val="00516710"/>
    <w:rsid w:val="00520743"/>
    <w:rsid w:val="005313DE"/>
    <w:rsid w:val="00535AE7"/>
    <w:rsid w:val="00537A8F"/>
    <w:rsid w:val="00553A07"/>
    <w:rsid w:val="00570785"/>
    <w:rsid w:val="00570EAF"/>
    <w:rsid w:val="00596663"/>
    <w:rsid w:val="005A3A2F"/>
    <w:rsid w:val="005B1F9D"/>
    <w:rsid w:val="005B5A96"/>
    <w:rsid w:val="005B6311"/>
    <w:rsid w:val="005E1855"/>
    <w:rsid w:val="005E3C11"/>
    <w:rsid w:val="005E4AD1"/>
    <w:rsid w:val="005F03E2"/>
    <w:rsid w:val="005F3831"/>
    <w:rsid w:val="005F7615"/>
    <w:rsid w:val="006025CE"/>
    <w:rsid w:val="00602B88"/>
    <w:rsid w:val="0061179F"/>
    <w:rsid w:val="00615E05"/>
    <w:rsid w:val="0061696D"/>
    <w:rsid w:val="00626114"/>
    <w:rsid w:val="0063307C"/>
    <w:rsid w:val="00656EC8"/>
    <w:rsid w:val="006A11D6"/>
    <w:rsid w:val="006A3328"/>
    <w:rsid w:val="006A3CE7"/>
    <w:rsid w:val="006B1929"/>
    <w:rsid w:val="006C030E"/>
    <w:rsid w:val="006D35FE"/>
    <w:rsid w:val="006D470B"/>
    <w:rsid w:val="006D6C49"/>
    <w:rsid w:val="006E168B"/>
    <w:rsid w:val="006E21DB"/>
    <w:rsid w:val="006F11C7"/>
    <w:rsid w:val="006F6707"/>
    <w:rsid w:val="0071189C"/>
    <w:rsid w:val="00721B67"/>
    <w:rsid w:val="0072660B"/>
    <w:rsid w:val="00726827"/>
    <w:rsid w:val="007333A1"/>
    <w:rsid w:val="00733B6D"/>
    <w:rsid w:val="0074061D"/>
    <w:rsid w:val="00747645"/>
    <w:rsid w:val="0076236B"/>
    <w:rsid w:val="00765CC4"/>
    <w:rsid w:val="00775625"/>
    <w:rsid w:val="00782134"/>
    <w:rsid w:val="00791E24"/>
    <w:rsid w:val="0079236E"/>
    <w:rsid w:val="007B650D"/>
    <w:rsid w:val="007C144C"/>
    <w:rsid w:val="007C3D56"/>
    <w:rsid w:val="007E3AB6"/>
    <w:rsid w:val="007F5F5D"/>
    <w:rsid w:val="007F7668"/>
    <w:rsid w:val="0080159C"/>
    <w:rsid w:val="008113F6"/>
    <w:rsid w:val="00823671"/>
    <w:rsid w:val="008259FE"/>
    <w:rsid w:val="00841A42"/>
    <w:rsid w:val="00847F81"/>
    <w:rsid w:val="0085309D"/>
    <w:rsid w:val="00860DC6"/>
    <w:rsid w:val="00867FDB"/>
    <w:rsid w:val="00870F19"/>
    <w:rsid w:val="00871A83"/>
    <w:rsid w:val="0088123F"/>
    <w:rsid w:val="008843DA"/>
    <w:rsid w:val="00896AA6"/>
    <w:rsid w:val="0089714F"/>
    <w:rsid w:val="008B13DE"/>
    <w:rsid w:val="008B445B"/>
    <w:rsid w:val="008C20CE"/>
    <w:rsid w:val="008C2220"/>
    <w:rsid w:val="008C3BF5"/>
    <w:rsid w:val="008C5A9F"/>
    <w:rsid w:val="008D21CE"/>
    <w:rsid w:val="008D3BE3"/>
    <w:rsid w:val="008E1DB3"/>
    <w:rsid w:val="008E505B"/>
    <w:rsid w:val="008F3052"/>
    <w:rsid w:val="00921C82"/>
    <w:rsid w:val="00926FC6"/>
    <w:rsid w:val="009362CA"/>
    <w:rsid w:val="0095526F"/>
    <w:rsid w:val="00974B3F"/>
    <w:rsid w:val="00976A0E"/>
    <w:rsid w:val="0098549C"/>
    <w:rsid w:val="00986B19"/>
    <w:rsid w:val="009A243A"/>
    <w:rsid w:val="009B2126"/>
    <w:rsid w:val="009B2ACA"/>
    <w:rsid w:val="009B5880"/>
    <w:rsid w:val="009D63B4"/>
    <w:rsid w:val="009D7159"/>
    <w:rsid w:val="009D7896"/>
    <w:rsid w:val="009E52C6"/>
    <w:rsid w:val="009F4559"/>
    <w:rsid w:val="009F79AB"/>
    <w:rsid w:val="00A04402"/>
    <w:rsid w:val="00A06F29"/>
    <w:rsid w:val="00A20B34"/>
    <w:rsid w:val="00A2779E"/>
    <w:rsid w:val="00A53F35"/>
    <w:rsid w:val="00A56AFB"/>
    <w:rsid w:val="00A647D2"/>
    <w:rsid w:val="00AA63CB"/>
    <w:rsid w:val="00AA72CC"/>
    <w:rsid w:val="00AC2E1D"/>
    <w:rsid w:val="00AF3A7A"/>
    <w:rsid w:val="00AF3BC5"/>
    <w:rsid w:val="00AF70AB"/>
    <w:rsid w:val="00AF7F33"/>
    <w:rsid w:val="00B075F8"/>
    <w:rsid w:val="00B161E8"/>
    <w:rsid w:val="00B24542"/>
    <w:rsid w:val="00B25F49"/>
    <w:rsid w:val="00B430EC"/>
    <w:rsid w:val="00B46599"/>
    <w:rsid w:val="00B518A5"/>
    <w:rsid w:val="00B62BD4"/>
    <w:rsid w:val="00B73210"/>
    <w:rsid w:val="00B753B4"/>
    <w:rsid w:val="00B75432"/>
    <w:rsid w:val="00B93D9E"/>
    <w:rsid w:val="00B96A49"/>
    <w:rsid w:val="00BA5E8A"/>
    <w:rsid w:val="00BB770E"/>
    <w:rsid w:val="00BC0C7B"/>
    <w:rsid w:val="00BD7793"/>
    <w:rsid w:val="00BE28F1"/>
    <w:rsid w:val="00BE69AF"/>
    <w:rsid w:val="00BE6A71"/>
    <w:rsid w:val="00BF5893"/>
    <w:rsid w:val="00BF616F"/>
    <w:rsid w:val="00BF68C5"/>
    <w:rsid w:val="00C00C6E"/>
    <w:rsid w:val="00C11E28"/>
    <w:rsid w:val="00C2243C"/>
    <w:rsid w:val="00C238C0"/>
    <w:rsid w:val="00C45A25"/>
    <w:rsid w:val="00C46E22"/>
    <w:rsid w:val="00C51960"/>
    <w:rsid w:val="00C55B40"/>
    <w:rsid w:val="00C571FA"/>
    <w:rsid w:val="00C6554A"/>
    <w:rsid w:val="00C708FC"/>
    <w:rsid w:val="00C76FE5"/>
    <w:rsid w:val="00CA6EE9"/>
    <w:rsid w:val="00CB1403"/>
    <w:rsid w:val="00CB3EE7"/>
    <w:rsid w:val="00CF18A5"/>
    <w:rsid w:val="00D028CF"/>
    <w:rsid w:val="00D03E7B"/>
    <w:rsid w:val="00D32CED"/>
    <w:rsid w:val="00D43FDE"/>
    <w:rsid w:val="00D468E4"/>
    <w:rsid w:val="00D720FC"/>
    <w:rsid w:val="00D867F9"/>
    <w:rsid w:val="00D90013"/>
    <w:rsid w:val="00D93638"/>
    <w:rsid w:val="00DA3F92"/>
    <w:rsid w:val="00DA6E60"/>
    <w:rsid w:val="00DA72C2"/>
    <w:rsid w:val="00DB4D7D"/>
    <w:rsid w:val="00DF23EA"/>
    <w:rsid w:val="00DF5485"/>
    <w:rsid w:val="00DF6636"/>
    <w:rsid w:val="00DF794E"/>
    <w:rsid w:val="00E01993"/>
    <w:rsid w:val="00E05CD1"/>
    <w:rsid w:val="00E21CCC"/>
    <w:rsid w:val="00E30E74"/>
    <w:rsid w:val="00E6374A"/>
    <w:rsid w:val="00E8661A"/>
    <w:rsid w:val="00E91B9D"/>
    <w:rsid w:val="00E93A42"/>
    <w:rsid w:val="00EA1C4F"/>
    <w:rsid w:val="00EB180C"/>
    <w:rsid w:val="00EB3DA1"/>
    <w:rsid w:val="00ED05E1"/>
    <w:rsid w:val="00ED7C44"/>
    <w:rsid w:val="00EF01DC"/>
    <w:rsid w:val="00F00BE5"/>
    <w:rsid w:val="00F07390"/>
    <w:rsid w:val="00F165D8"/>
    <w:rsid w:val="00F25004"/>
    <w:rsid w:val="00F25A0B"/>
    <w:rsid w:val="00F26C72"/>
    <w:rsid w:val="00F34238"/>
    <w:rsid w:val="00F35B83"/>
    <w:rsid w:val="00F42A21"/>
    <w:rsid w:val="00F47A2B"/>
    <w:rsid w:val="00F5426E"/>
    <w:rsid w:val="00F57783"/>
    <w:rsid w:val="00F7089C"/>
    <w:rsid w:val="00F753F6"/>
    <w:rsid w:val="00F931FE"/>
    <w:rsid w:val="00F9684B"/>
    <w:rsid w:val="00FB3727"/>
    <w:rsid w:val="00FD2E96"/>
    <w:rsid w:val="00FE7137"/>
    <w:rsid w:val="00FF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A1E5F"/>
  <w15:chartTrackingRefBased/>
  <w15:docId w15:val="{274C9E18-BC5C-4685-B6C7-13DFEE8A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B7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976A0E"/>
    <w:pPr>
      <w:spacing w:before="240" w:after="0" w:line="259" w:lineRule="auto"/>
      <w:contextualSpacing w:val="0"/>
      <w:outlineLvl w:val="9"/>
    </w:pPr>
    <w:rPr>
      <w:szCs w:val="32"/>
      <w:lang w:eastAsia="nl-NL"/>
    </w:rPr>
  </w:style>
  <w:style w:type="paragraph" w:styleId="ListParagraph">
    <w:name w:val="List Paragraph"/>
    <w:basedOn w:val="Normal"/>
    <w:uiPriority w:val="34"/>
    <w:unhideWhenUsed/>
    <w:qFormat/>
    <w:rsid w:val="00F57783"/>
    <w:pPr>
      <w:ind w:left="720"/>
      <w:contextualSpacing/>
    </w:pPr>
  </w:style>
  <w:style w:type="character" w:styleId="UnresolvedMention">
    <w:name w:val="Unresolved Mention"/>
    <w:basedOn w:val="DefaultParagraphFont"/>
    <w:uiPriority w:val="99"/>
    <w:semiHidden/>
    <w:unhideWhenUsed/>
    <w:rsid w:val="00974B3F"/>
    <w:rPr>
      <w:color w:val="605E5C"/>
      <w:shd w:val="clear" w:color="auto" w:fill="E1DFDD"/>
    </w:rPr>
  </w:style>
  <w:style w:type="paragraph" w:styleId="TOC1">
    <w:name w:val="toc 1"/>
    <w:basedOn w:val="Normal"/>
    <w:next w:val="Normal"/>
    <w:autoRedefine/>
    <w:uiPriority w:val="39"/>
    <w:unhideWhenUsed/>
    <w:rsid w:val="00DA72C2"/>
    <w:pPr>
      <w:spacing w:after="100"/>
    </w:pPr>
  </w:style>
  <w:style w:type="paragraph" w:styleId="TOC2">
    <w:name w:val="toc 2"/>
    <w:basedOn w:val="Normal"/>
    <w:next w:val="Normal"/>
    <w:autoRedefine/>
    <w:uiPriority w:val="39"/>
    <w:unhideWhenUsed/>
    <w:rsid w:val="00DA72C2"/>
    <w:pPr>
      <w:spacing w:after="100"/>
      <w:ind w:left="220"/>
    </w:pPr>
  </w:style>
  <w:style w:type="character" w:styleId="Strong">
    <w:name w:val="Strong"/>
    <w:basedOn w:val="DefaultParagraphFont"/>
    <w:uiPriority w:val="22"/>
    <w:qFormat/>
    <w:rsid w:val="0072660B"/>
    <w:rPr>
      <w:b/>
      <w:bCs/>
    </w:rPr>
  </w:style>
  <w:style w:type="paragraph" w:styleId="TOC3">
    <w:name w:val="toc 3"/>
    <w:basedOn w:val="Normal"/>
    <w:next w:val="Normal"/>
    <w:autoRedefine/>
    <w:uiPriority w:val="39"/>
    <w:unhideWhenUsed/>
    <w:rsid w:val="005B5A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9696">
      <w:bodyDiv w:val="1"/>
      <w:marLeft w:val="0"/>
      <w:marRight w:val="0"/>
      <w:marTop w:val="0"/>
      <w:marBottom w:val="0"/>
      <w:divBdr>
        <w:top w:val="none" w:sz="0" w:space="0" w:color="auto"/>
        <w:left w:val="none" w:sz="0" w:space="0" w:color="auto"/>
        <w:bottom w:val="none" w:sz="0" w:space="0" w:color="auto"/>
        <w:right w:val="none" w:sz="0" w:space="0" w:color="auto"/>
      </w:divBdr>
    </w:div>
    <w:div w:id="154230685">
      <w:bodyDiv w:val="1"/>
      <w:marLeft w:val="0"/>
      <w:marRight w:val="0"/>
      <w:marTop w:val="0"/>
      <w:marBottom w:val="0"/>
      <w:divBdr>
        <w:top w:val="none" w:sz="0" w:space="0" w:color="auto"/>
        <w:left w:val="none" w:sz="0" w:space="0" w:color="auto"/>
        <w:bottom w:val="none" w:sz="0" w:space="0" w:color="auto"/>
        <w:right w:val="none" w:sz="0" w:space="0" w:color="auto"/>
      </w:divBdr>
    </w:div>
    <w:div w:id="222760025">
      <w:bodyDiv w:val="1"/>
      <w:marLeft w:val="0"/>
      <w:marRight w:val="0"/>
      <w:marTop w:val="0"/>
      <w:marBottom w:val="0"/>
      <w:divBdr>
        <w:top w:val="none" w:sz="0" w:space="0" w:color="auto"/>
        <w:left w:val="none" w:sz="0" w:space="0" w:color="auto"/>
        <w:bottom w:val="none" w:sz="0" w:space="0" w:color="auto"/>
        <w:right w:val="none" w:sz="0" w:space="0" w:color="auto"/>
      </w:divBdr>
    </w:div>
    <w:div w:id="681248609">
      <w:bodyDiv w:val="1"/>
      <w:marLeft w:val="0"/>
      <w:marRight w:val="0"/>
      <w:marTop w:val="0"/>
      <w:marBottom w:val="0"/>
      <w:divBdr>
        <w:top w:val="none" w:sz="0" w:space="0" w:color="auto"/>
        <w:left w:val="none" w:sz="0" w:space="0" w:color="auto"/>
        <w:bottom w:val="none" w:sz="0" w:space="0" w:color="auto"/>
        <w:right w:val="none" w:sz="0" w:space="0" w:color="auto"/>
      </w:divBdr>
    </w:div>
    <w:div w:id="764228623">
      <w:bodyDiv w:val="1"/>
      <w:marLeft w:val="0"/>
      <w:marRight w:val="0"/>
      <w:marTop w:val="0"/>
      <w:marBottom w:val="0"/>
      <w:divBdr>
        <w:top w:val="none" w:sz="0" w:space="0" w:color="auto"/>
        <w:left w:val="none" w:sz="0" w:space="0" w:color="auto"/>
        <w:bottom w:val="none" w:sz="0" w:space="0" w:color="auto"/>
        <w:right w:val="none" w:sz="0" w:space="0" w:color="auto"/>
      </w:divBdr>
    </w:div>
    <w:div w:id="941185639">
      <w:bodyDiv w:val="1"/>
      <w:marLeft w:val="0"/>
      <w:marRight w:val="0"/>
      <w:marTop w:val="0"/>
      <w:marBottom w:val="0"/>
      <w:divBdr>
        <w:top w:val="none" w:sz="0" w:space="0" w:color="auto"/>
        <w:left w:val="none" w:sz="0" w:space="0" w:color="auto"/>
        <w:bottom w:val="none" w:sz="0" w:space="0" w:color="auto"/>
        <w:right w:val="none" w:sz="0" w:space="0" w:color="auto"/>
      </w:divBdr>
    </w:div>
    <w:div w:id="944768903">
      <w:bodyDiv w:val="1"/>
      <w:marLeft w:val="0"/>
      <w:marRight w:val="0"/>
      <w:marTop w:val="0"/>
      <w:marBottom w:val="0"/>
      <w:divBdr>
        <w:top w:val="none" w:sz="0" w:space="0" w:color="auto"/>
        <w:left w:val="none" w:sz="0" w:space="0" w:color="auto"/>
        <w:bottom w:val="none" w:sz="0" w:space="0" w:color="auto"/>
        <w:right w:val="none" w:sz="0" w:space="0" w:color="auto"/>
      </w:divBdr>
    </w:div>
    <w:div w:id="1073431790">
      <w:bodyDiv w:val="1"/>
      <w:marLeft w:val="0"/>
      <w:marRight w:val="0"/>
      <w:marTop w:val="0"/>
      <w:marBottom w:val="0"/>
      <w:divBdr>
        <w:top w:val="none" w:sz="0" w:space="0" w:color="auto"/>
        <w:left w:val="none" w:sz="0" w:space="0" w:color="auto"/>
        <w:bottom w:val="none" w:sz="0" w:space="0" w:color="auto"/>
        <w:right w:val="none" w:sz="0" w:space="0" w:color="auto"/>
      </w:divBdr>
    </w:div>
    <w:div w:id="20930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si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1530-70ED-4873-83D6-8A9D87C3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1293</TotalTime>
  <Pages>1</Pages>
  <Words>428</Words>
  <Characters>2354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Laaouissi</dc:creator>
  <cp:keywords/>
  <dc:description/>
  <cp:lastModifiedBy>Laaouissi, Yassir</cp:lastModifiedBy>
  <cp:revision>384</cp:revision>
  <cp:lastPrinted>2020-10-26T12:12:00Z</cp:lastPrinted>
  <dcterms:created xsi:type="dcterms:W3CDTF">2020-03-20T11:14:00Z</dcterms:created>
  <dcterms:modified xsi:type="dcterms:W3CDTF">2020-10-26T12:12:00Z</dcterms:modified>
</cp:coreProperties>
</file>