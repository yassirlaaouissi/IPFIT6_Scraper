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9BEC7" w14:textId="710A0266" w:rsidR="00C6554A" w:rsidRPr="008B5277" w:rsidRDefault="008259FE" w:rsidP="00C6554A">
      <w:pPr>
        <w:pStyle w:val="Foto"/>
      </w:pPr>
      <w:r w:rsidRPr="008B5277">
        <w:rPr>
          <w:noProof/>
          <w:lang w:bidi="nl-NL"/>
        </w:rPr>
        <w:drawing>
          <wp:anchor distT="0" distB="0" distL="114300" distR="114300" simplePos="0" relativeHeight="251658240" behindDoc="1" locked="0" layoutInCell="1" allowOverlap="1" wp14:anchorId="7D85B30B" wp14:editId="5847DCDB">
            <wp:simplePos x="0" y="0"/>
            <wp:positionH relativeFrom="margin">
              <wp:align>center</wp:align>
            </wp:positionH>
            <wp:positionV relativeFrom="paragraph">
              <wp:posOffset>869099</wp:posOffset>
            </wp:positionV>
            <wp:extent cx="6119495" cy="3441700"/>
            <wp:effectExtent l="0" t="0" r="0" b="6350"/>
            <wp:wrapTight wrapText="bothSides">
              <wp:wrapPolygon edited="0">
                <wp:start x="0" y="0"/>
                <wp:lineTo x="0" y="21520"/>
                <wp:lineTo x="21517" y="21520"/>
                <wp:lineTo x="21517" y="0"/>
                <wp:lineTo x="0" y="0"/>
              </wp:wrapPolygon>
            </wp:wrapTight>
            <wp:docPr id="2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119495" cy="3441700"/>
                    </a:xfrm>
                    <a:prstGeom prst="rect">
                      <a:avLst/>
                    </a:prstGeom>
                    <a:noFill/>
                    <a:ln w="254000" cap="rnd">
                      <a:noFill/>
                    </a:ln>
                    <a:effectLst/>
                  </pic:spPr>
                </pic:pic>
              </a:graphicData>
            </a:graphic>
            <wp14:sizeRelH relativeFrom="margin">
              <wp14:pctWidth>0</wp14:pctWidth>
            </wp14:sizeRelH>
            <wp14:sizeRelV relativeFrom="margin">
              <wp14:pctHeight>0</wp14:pctHeight>
            </wp14:sizeRelV>
          </wp:anchor>
        </w:drawing>
      </w:r>
    </w:p>
    <w:p w14:paraId="06C89CC8" w14:textId="7D0CC778" w:rsidR="00C6554A" w:rsidRPr="00B07B2C" w:rsidRDefault="00B07B2C" w:rsidP="00C6554A">
      <w:pPr>
        <w:pStyle w:val="Title"/>
      </w:pPr>
      <w:r w:rsidRPr="00B07B2C">
        <w:t>Technische handleiding</w:t>
      </w:r>
    </w:p>
    <w:p w14:paraId="593358E1" w14:textId="488E7F1E" w:rsidR="00C6554A" w:rsidRPr="00B07B2C" w:rsidRDefault="00B24542" w:rsidP="00C6554A">
      <w:pPr>
        <w:pStyle w:val="Subtitle"/>
      </w:pPr>
      <w:r w:rsidRPr="00B07B2C">
        <w:t>IPFIT6</w:t>
      </w:r>
    </w:p>
    <w:p w14:paraId="21E5A0BB" w14:textId="0A5054C3" w:rsidR="00C6554A" w:rsidRPr="00B07B2C" w:rsidRDefault="005E1855" w:rsidP="00C6554A">
      <w:pPr>
        <w:pStyle w:val="Contactgegevens"/>
      </w:pPr>
      <w:r w:rsidRPr="00B07B2C">
        <w:t>Yassir Laaouissi</w:t>
      </w:r>
      <w:r w:rsidR="00C6554A" w:rsidRPr="00B07B2C">
        <w:rPr>
          <w:lang w:bidi="nl-NL"/>
        </w:rPr>
        <w:t xml:space="preserve"> | </w:t>
      </w:r>
      <w:r w:rsidR="008259FE" w:rsidRPr="00B07B2C">
        <w:t>INF</w:t>
      </w:r>
      <w:r w:rsidR="00B24542" w:rsidRPr="00B07B2C">
        <w:t>3</w:t>
      </w:r>
      <w:r w:rsidR="008259FE" w:rsidRPr="00B07B2C">
        <w:t>A</w:t>
      </w:r>
      <w:r w:rsidR="00C6554A" w:rsidRPr="00B07B2C">
        <w:rPr>
          <w:lang w:bidi="nl-NL"/>
        </w:rPr>
        <w:t xml:space="preserve"> | </w:t>
      </w:r>
      <w:r w:rsidR="00520743" w:rsidRPr="00B07B2C">
        <w:t>18</w:t>
      </w:r>
      <w:r w:rsidR="008259FE" w:rsidRPr="00B07B2C">
        <w:t>-</w:t>
      </w:r>
      <w:r w:rsidR="0074061D" w:rsidRPr="00B07B2C">
        <w:t>10</w:t>
      </w:r>
      <w:r w:rsidR="008259FE" w:rsidRPr="00B07B2C">
        <w:t>-2020</w:t>
      </w:r>
      <w:r w:rsidR="00C6554A" w:rsidRPr="00B07B2C">
        <w:rPr>
          <w:lang w:bidi="nl-NL"/>
        </w:rPr>
        <w:br w:type="page"/>
      </w:r>
    </w:p>
    <w:sdt>
      <w:sdtPr>
        <w:rPr>
          <w:rFonts w:asciiTheme="minorHAnsi" w:eastAsiaTheme="minorHAnsi" w:hAnsiTheme="minorHAnsi" w:cstheme="minorBidi"/>
          <w:color w:val="595959" w:themeColor="text1" w:themeTint="A6"/>
          <w:sz w:val="22"/>
          <w:szCs w:val="22"/>
          <w:lang w:eastAsia="en-US"/>
        </w:rPr>
        <w:id w:val="-1470436653"/>
        <w:docPartObj>
          <w:docPartGallery w:val="Table of Contents"/>
          <w:docPartUnique/>
        </w:docPartObj>
      </w:sdtPr>
      <w:sdtEndPr>
        <w:rPr>
          <w:b/>
          <w:bCs/>
        </w:rPr>
      </w:sdtEndPr>
      <w:sdtContent>
        <w:p w14:paraId="261B374E" w14:textId="0CAFED41" w:rsidR="00976A0E" w:rsidRDefault="00976A0E">
          <w:pPr>
            <w:pStyle w:val="TOCHeading"/>
          </w:pPr>
          <w:r>
            <w:t>Inhoud</w:t>
          </w:r>
        </w:p>
        <w:p w14:paraId="34F316F7" w14:textId="3731E9D5" w:rsidR="00BF69C5" w:rsidRDefault="00976A0E">
          <w:pPr>
            <w:pStyle w:val="TOC1"/>
            <w:tabs>
              <w:tab w:val="right" w:leader="dot" w:pos="8296"/>
            </w:tabs>
            <w:rPr>
              <w:rFonts w:eastAsiaTheme="minorEastAsia"/>
              <w:noProof/>
              <w:color w:val="auto"/>
              <w:lang w:eastAsia="nl-NL"/>
            </w:rPr>
          </w:pPr>
          <w:r>
            <w:fldChar w:fldCharType="begin"/>
          </w:r>
          <w:r>
            <w:instrText xml:space="preserve"> TOC \o "1-3" \h \z \u </w:instrText>
          </w:r>
          <w:r>
            <w:fldChar w:fldCharType="separate"/>
          </w:r>
          <w:hyperlink w:anchor="_Toc54610306" w:history="1">
            <w:r w:rsidR="00BF69C5" w:rsidRPr="00B43704">
              <w:rPr>
                <w:rStyle w:val="Hyperlink"/>
                <w:noProof/>
              </w:rPr>
              <w:t>Inleiding</w:t>
            </w:r>
            <w:r w:rsidR="00BF69C5">
              <w:rPr>
                <w:noProof/>
                <w:webHidden/>
              </w:rPr>
              <w:tab/>
            </w:r>
            <w:r w:rsidR="00BF69C5">
              <w:rPr>
                <w:noProof/>
                <w:webHidden/>
              </w:rPr>
              <w:fldChar w:fldCharType="begin"/>
            </w:r>
            <w:r w:rsidR="00BF69C5">
              <w:rPr>
                <w:noProof/>
                <w:webHidden/>
              </w:rPr>
              <w:instrText xml:space="preserve"> PAGEREF _Toc54610306 \h </w:instrText>
            </w:r>
            <w:r w:rsidR="00BF69C5">
              <w:rPr>
                <w:noProof/>
                <w:webHidden/>
              </w:rPr>
            </w:r>
            <w:r w:rsidR="00BF69C5">
              <w:rPr>
                <w:noProof/>
                <w:webHidden/>
              </w:rPr>
              <w:fldChar w:fldCharType="separate"/>
            </w:r>
            <w:r w:rsidR="00BF69C5">
              <w:rPr>
                <w:noProof/>
                <w:webHidden/>
              </w:rPr>
              <w:t>2</w:t>
            </w:r>
            <w:r w:rsidR="00BF69C5">
              <w:rPr>
                <w:noProof/>
                <w:webHidden/>
              </w:rPr>
              <w:fldChar w:fldCharType="end"/>
            </w:r>
          </w:hyperlink>
        </w:p>
        <w:p w14:paraId="6CC4E442" w14:textId="25C78291" w:rsidR="00BF69C5" w:rsidRDefault="00BF69C5">
          <w:pPr>
            <w:pStyle w:val="TOC1"/>
            <w:tabs>
              <w:tab w:val="right" w:leader="dot" w:pos="8296"/>
            </w:tabs>
            <w:rPr>
              <w:rFonts w:eastAsiaTheme="minorEastAsia"/>
              <w:noProof/>
              <w:color w:val="auto"/>
              <w:lang w:eastAsia="nl-NL"/>
            </w:rPr>
          </w:pPr>
          <w:hyperlink w:anchor="_Toc54610307" w:history="1">
            <w:r w:rsidRPr="00B43704">
              <w:rPr>
                <w:rStyle w:val="Hyperlink"/>
                <w:noProof/>
              </w:rPr>
              <w:t>Main()</w:t>
            </w:r>
            <w:r>
              <w:rPr>
                <w:noProof/>
                <w:webHidden/>
              </w:rPr>
              <w:tab/>
            </w:r>
            <w:r>
              <w:rPr>
                <w:noProof/>
                <w:webHidden/>
              </w:rPr>
              <w:fldChar w:fldCharType="begin"/>
            </w:r>
            <w:r>
              <w:rPr>
                <w:noProof/>
                <w:webHidden/>
              </w:rPr>
              <w:instrText xml:space="preserve"> PAGEREF _Toc54610307 \h </w:instrText>
            </w:r>
            <w:r>
              <w:rPr>
                <w:noProof/>
                <w:webHidden/>
              </w:rPr>
            </w:r>
            <w:r>
              <w:rPr>
                <w:noProof/>
                <w:webHidden/>
              </w:rPr>
              <w:fldChar w:fldCharType="separate"/>
            </w:r>
            <w:r>
              <w:rPr>
                <w:noProof/>
                <w:webHidden/>
              </w:rPr>
              <w:t>3</w:t>
            </w:r>
            <w:r>
              <w:rPr>
                <w:noProof/>
                <w:webHidden/>
              </w:rPr>
              <w:fldChar w:fldCharType="end"/>
            </w:r>
          </w:hyperlink>
        </w:p>
        <w:p w14:paraId="5875B2B5" w14:textId="0B2AB0EC" w:rsidR="00BF69C5" w:rsidRDefault="00BF69C5">
          <w:pPr>
            <w:pStyle w:val="TOC1"/>
            <w:tabs>
              <w:tab w:val="right" w:leader="dot" w:pos="8296"/>
            </w:tabs>
            <w:rPr>
              <w:rFonts w:eastAsiaTheme="minorEastAsia"/>
              <w:noProof/>
              <w:color w:val="auto"/>
              <w:lang w:eastAsia="nl-NL"/>
            </w:rPr>
          </w:pPr>
          <w:hyperlink w:anchor="_Toc54610308" w:history="1">
            <w:r w:rsidRPr="00B43704">
              <w:rPr>
                <w:rStyle w:val="Hyperlink"/>
                <w:noProof/>
              </w:rPr>
              <w:t>Instagram()</w:t>
            </w:r>
            <w:r>
              <w:rPr>
                <w:noProof/>
                <w:webHidden/>
              </w:rPr>
              <w:tab/>
            </w:r>
            <w:r>
              <w:rPr>
                <w:noProof/>
                <w:webHidden/>
              </w:rPr>
              <w:fldChar w:fldCharType="begin"/>
            </w:r>
            <w:r>
              <w:rPr>
                <w:noProof/>
                <w:webHidden/>
              </w:rPr>
              <w:instrText xml:space="preserve"> PAGEREF _Toc54610308 \h </w:instrText>
            </w:r>
            <w:r>
              <w:rPr>
                <w:noProof/>
                <w:webHidden/>
              </w:rPr>
            </w:r>
            <w:r>
              <w:rPr>
                <w:noProof/>
                <w:webHidden/>
              </w:rPr>
              <w:fldChar w:fldCharType="separate"/>
            </w:r>
            <w:r>
              <w:rPr>
                <w:noProof/>
                <w:webHidden/>
              </w:rPr>
              <w:t>4</w:t>
            </w:r>
            <w:r>
              <w:rPr>
                <w:noProof/>
                <w:webHidden/>
              </w:rPr>
              <w:fldChar w:fldCharType="end"/>
            </w:r>
          </w:hyperlink>
        </w:p>
        <w:p w14:paraId="3655B7F9" w14:textId="36E14227" w:rsidR="00BF69C5" w:rsidRDefault="00BF69C5">
          <w:pPr>
            <w:pStyle w:val="TOC1"/>
            <w:tabs>
              <w:tab w:val="right" w:leader="dot" w:pos="8296"/>
            </w:tabs>
            <w:rPr>
              <w:rFonts w:eastAsiaTheme="minorEastAsia"/>
              <w:noProof/>
              <w:color w:val="auto"/>
              <w:lang w:eastAsia="nl-NL"/>
            </w:rPr>
          </w:pPr>
          <w:hyperlink w:anchor="_Toc54610309" w:history="1">
            <w:r w:rsidRPr="00B43704">
              <w:rPr>
                <w:rStyle w:val="Hyperlink"/>
                <w:noProof/>
              </w:rPr>
              <w:t>Marktplaats()</w:t>
            </w:r>
            <w:r>
              <w:rPr>
                <w:noProof/>
                <w:webHidden/>
              </w:rPr>
              <w:tab/>
            </w:r>
            <w:r>
              <w:rPr>
                <w:noProof/>
                <w:webHidden/>
              </w:rPr>
              <w:fldChar w:fldCharType="begin"/>
            </w:r>
            <w:r>
              <w:rPr>
                <w:noProof/>
                <w:webHidden/>
              </w:rPr>
              <w:instrText xml:space="preserve"> PAGEREF _Toc54610309 \h </w:instrText>
            </w:r>
            <w:r>
              <w:rPr>
                <w:noProof/>
                <w:webHidden/>
              </w:rPr>
            </w:r>
            <w:r>
              <w:rPr>
                <w:noProof/>
                <w:webHidden/>
              </w:rPr>
              <w:fldChar w:fldCharType="separate"/>
            </w:r>
            <w:r>
              <w:rPr>
                <w:noProof/>
                <w:webHidden/>
              </w:rPr>
              <w:t>5</w:t>
            </w:r>
            <w:r>
              <w:rPr>
                <w:noProof/>
                <w:webHidden/>
              </w:rPr>
              <w:fldChar w:fldCharType="end"/>
            </w:r>
          </w:hyperlink>
        </w:p>
        <w:p w14:paraId="117FACB8" w14:textId="574B37E2" w:rsidR="00BF69C5" w:rsidRDefault="00BF69C5">
          <w:pPr>
            <w:pStyle w:val="TOC1"/>
            <w:tabs>
              <w:tab w:val="right" w:leader="dot" w:pos="8296"/>
            </w:tabs>
            <w:rPr>
              <w:rFonts w:eastAsiaTheme="minorEastAsia"/>
              <w:noProof/>
              <w:color w:val="auto"/>
              <w:lang w:eastAsia="nl-NL"/>
            </w:rPr>
          </w:pPr>
          <w:hyperlink w:anchor="_Toc54610310" w:history="1">
            <w:r w:rsidRPr="00B43704">
              <w:rPr>
                <w:rStyle w:val="Hyperlink"/>
                <w:noProof/>
              </w:rPr>
              <w:t>Twitter()</w:t>
            </w:r>
            <w:r>
              <w:rPr>
                <w:noProof/>
                <w:webHidden/>
              </w:rPr>
              <w:tab/>
            </w:r>
            <w:r>
              <w:rPr>
                <w:noProof/>
                <w:webHidden/>
              </w:rPr>
              <w:fldChar w:fldCharType="begin"/>
            </w:r>
            <w:r>
              <w:rPr>
                <w:noProof/>
                <w:webHidden/>
              </w:rPr>
              <w:instrText xml:space="preserve"> PAGEREF _Toc54610310 \h </w:instrText>
            </w:r>
            <w:r>
              <w:rPr>
                <w:noProof/>
                <w:webHidden/>
              </w:rPr>
            </w:r>
            <w:r>
              <w:rPr>
                <w:noProof/>
                <w:webHidden/>
              </w:rPr>
              <w:fldChar w:fldCharType="separate"/>
            </w:r>
            <w:r>
              <w:rPr>
                <w:noProof/>
                <w:webHidden/>
              </w:rPr>
              <w:t>8</w:t>
            </w:r>
            <w:r>
              <w:rPr>
                <w:noProof/>
                <w:webHidden/>
              </w:rPr>
              <w:fldChar w:fldCharType="end"/>
            </w:r>
          </w:hyperlink>
        </w:p>
        <w:p w14:paraId="6A11B97A" w14:textId="07C57927" w:rsidR="00BF69C5" w:rsidRDefault="00BF69C5">
          <w:pPr>
            <w:pStyle w:val="TOC1"/>
            <w:tabs>
              <w:tab w:val="right" w:leader="dot" w:pos="8296"/>
            </w:tabs>
            <w:rPr>
              <w:rFonts w:eastAsiaTheme="minorEastAsia"/>
              <w:noProof/>
              <w:color w:val="auto"/>
              <w:lang w:eastAsia="nl-NL"/>
            </w:rPr>
          </w:pPr>
          <w:hyperlink w:anchor="_Toc54610311" w:history="1">
            <w:r w:rsidRPr="00B43704">
              <w:rPr>
                <w:rStyle w:val="Hyperlink"/>
                <w:noProof/>
              </w:rPr>
              <w:t>Google_Maps()</w:t>
            </w:r>
            <w:r>
              <w:rPr>
                <w:noProof/>
                <w:webHidden/>
              </w:rPr>
              <w:tab/>
            </w:r>
            <w:r>
              <w:rPr>
                <w:noProof/>
                <w:webHidden/>
              </w:rPr>
              <w:fldChar w:fldCharType="begin"/>
            </w:r>
            <w:r>
              <w:rPr>
                <w:noProof/>
                <w:webHidden/>
              </w:rPr>
              <w:instrText xml:space="preserve"> PAGEREF _Toc54610311 \h </w:instrText>
            </w:r>
            <w:r>
              <w:rPr>
                <w:noProof/>
                <w:webHidden/>
              </w:rPr>
            </w:r>
            <w:r>
              <w:rPr>
                <w:noProof/>
                <w:webHidden/>
              </w:rPr>
              <w:fldChar w:fldCharType="separate"/>
            </w:r>
            <w:r>
              <w:rPr>
                <w:noProof/>
                <w:webHidden/>
              </w:rPr>
              <w:t>9</w:t>
            </w:r>
            <w:r>
              <w:rPr>
                <w:noProof/>
                <w:webHidden/>
              </w:rPr>
              <w:fldChar w:fldCharType="end"/>
            </w:r>
          </w:hyperlink>
        </w:p>
        <w:p w14:paraId="450564B9" w14:textId="5EEA7455" w:rsidR="00BF69C5" w:rsidRDefault="00BF69C5">
          <w:pPr>
            <w:pStyle w:val="TOC1"/>
            <w:tabs>
              <w:tab w:val="right" w:leader="dot" w:pos="8296"/>
            </w:tabs>
            <w:rPr>
              <w:rFonts w:eastAsiaTheme="minorEastAsia"/>
              <w:noProof/>
              <w:color w:val="auto"/>
              <w:lang w:eastAsia="nl-NL"/>
            </w:rPr>
          </w:pPr>
          <w:hyperlink w:anchor="_Toc54610312" w:history="1">
            <w:r w:rsidRPr="00B43704">
              <w:rPr>
                <w:rStyle w:val="Hyperlink"/>
                <w:noProof/>
              </w:rPr>
              <w:t>Dockerfile en dockercompose</w:t>
            </w:r>
            <w:r>
              <w:rPr>
                <w:noProof/>
                <w:webHidden/>
              </w:rPr>
              <w:tab/>
            </w:r>
            <w:r>
              <w:rPr>
                <w:noProof/>
                <w:webHidden/>
              </w:rPr>
              <w:fldChar w:fldCharType="begin"/>
            </w:r>
            <w:r>
              <w:rPr>
                <w:noProof/>
                <w:webHidden/>
              </w:rPr>
              <w:instrText xml:space="preserve"> PAGEREF _Toc54610312 \h </w:instrText>
            </w:r>
            <w:r>
              <w:rPr>
                <w:noProof/>
                <w:webHidden/>
              </w:rPr>
            </w:r>
            <w:r>
              <w:rPr>
                <w:noProof/>
                <w:webHidden/>
              </w:rPr>
              <w:fldChar w:fldCharType="separate"/>
            </w:r>
            <w:r>
              <w:rPr>
                <w:noProof/>
                <w:webHidden/>
              </w:rPr>
              <w:t>10</w:t>
            </w:r>
            <w:r>
              <w:rPr>
                <w:noProof/>
                <w:webHidden/>
              </w:rPr>
              <w:fldChar w:fldCharType="end"/>
            </w:r>
          </w:hyperlink>
        </w:p>
        <w:p w14:paraId="7D2581A6" w14:textId="7AF5DA28" w:rsidR="00976A0E" w:rsidRDefault="00976A0E">
          <w:r>
            <w:rPr>
              <w:b/>
              <w:bCs/>
            </w:rPr>
            <w:fldChar w:fldCharType="end"/>
          </w:r>
        </w:p>
      </w:sdtContent>
    </w:sdt>
    <w:p w14:paraId="41C434E0" w14:textId="734307E8" w:rsidR="00387F15" w:rsidRDefault="00976A0E" w:rsidP="005324B8">
      <w:r w:rsidRPr="003162AC">
        <w:rPr>
          <w:lang w:val="en-US"/>
        </w:rPr>
        <w:br w:type="page"/>
      </w:r>
      <w:bookmarkStart w:id="0" w:name="_GoBack"/>
      <w:bookmarkEnd w:id="0"/>
    </w:p>
    <w:p w14:paraId="5CEFE01F" w14:textId="5FBC987A" w:rsidR="0016737B" w:rsidRDefault="0016737B" w:rsidP="0016737B">
      <w:pPr>
        <w:pStyle w:val="Heading1"/>
      </w:pPr>
      <w:bookmarkStart w:id="1" w:name="_Toc54610306"/>
      <w:r>
        <w:lastRenderedPageBreak/>
        <w:t>Inleiding</w:t>
      </w:r>
      <w:bookmarkEnd w:id="1"/>
    </w:p>
    <w:p w14:paraId="61326E3D" w14:textId="13BE96A3" w:rsidR="003432CA" w:rsidRDefault="003432CA">
      <w:r>
        <w:t>Dit document omvat de beschrijving van alle functionaliteiten die de tool ontwikkeld in dit project bevat. De tool die in dit project is gerealiseerd is gemaakt ten behoeve van het automatiseren van een gedeelte van het OSINT-onderzoek dat gedaan zal worden. In dit document zijn de hoofdstukken ingedeeld op de functies die zijn gemaakt in het python project van de tool.</w:t>
      </w:r>
    </w:p>
    <w:p w14:paraId="11A59447" w14:textId="77777777" w:rsidR="003432CA" w:rsidRDefault="003432CA">
      <w:r>
        <w:br w:type="page"/>
      </w:r>
    </w:p>
    <w:p w14:paraId="7FA107FE" w14:textId="32D9C21B" w:rsidR="0016737B" w:rsidRDefault="0016737B" w:rsidP="0016737B">
      <w:pPr>
        <w:pStyle w:val="Heading1"/>
      </w:pPr>
      <w:bookmarkStart w:id="2" w:name="_Toc54610307"/>
      <w:proofErr w:type="spellStart"/>
      <w:proofErr w:type="gramStart"/>
      <w:r>
        <w:lastRenderedPageBreak/>
        <w:t>Main</w:t>
      </w:r>
      <w:proofErr w:type="spellEnd"/>
      <w:r>
        <w:t>(</w:t>
      </w:r>
      <w:proofErr w:type="gramEnd"/>
      <w:r>
        <w:t>)</w:t>
      </w:r>
      <w:bookmarkEnd w:id="2"/>
    </w:p>
    <w:p w14:paraId="0BCFD64E" w14:textId="425D05DF" w:rsidR="00310070" w:rsidRDefault="00EF5D45">
      <w:r>
        <w:rPr>
          <w:noProof/>
        </w:rPr>
        <w:drawing>
          <wp:anchor distT="0" distB="0" distL="114300" distR="114300" simplePos="0" relativeHeight="251659264" behindDoc="1" locked="0" layoutInCell="1" allowOverlap="1" wp14:anchorId="3B829C46" wp14:editId="1D409E24">
            <wp:simplePos x="0" y="0"/>
            <wp:positionH relativeFrom="margin">
              <wp:align>right</wp:align>
            </wp:positionH>
            <wp:positionV relativeFrom="paragraph">
              <wp:posOffset>772795</wp:posOffset>
            </wp:positionV>
            <wp:extent cx="5274310" cy="789305"/>
            <wp:effectExtent l="0" t="0" r="2540" b="0"/>
            <wp:wrapTight wrapText="bothSides">
              <wp:wrapPolygon edited="0">
                <wp:start x="0" y="0"/>
                <wp:lineTo x="0" y="20853"/>
                <wp:lineTo x="21532" y="20853"/>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789305"/>
                    </a:xfrm>
                    <a:prstGeom prst="rect">
                      <a:avLst/>
                    </a:prstGeom>
                  </pic:spPr>
                </pic:pic>
              </a:graphicData>
            </a:graphic>
          </wp:anchor>
        </w:drawing>
      </w:r>
      <w:proofErr w:type="spellStart"/>
      <w:proofErr w:type="gramStart"/>
      <w:r w:rsidR="00310070">
        <w:t>Main</w:t>
      </w:r>
      <w:proofErr w:type="spellEnd"/>
      <w:r w:rsidR="00310070">
        <w:t>(</w:t>
      </w:r>
      <w:proofErr w:type="gramEnd"/>
      <w:r w:rsidR="00310070">
        <w:t xml:space="preserve">) is de functie die als eerste wordt aangeroepen. Deze functie kent meerdere verantwoordelijkheden. De eerste is het tonen van de welkomstbanner (afbeelding 1). Deze wordt gerealiseerd middels een </w:t>
      </w:r>
      <w:r>
        <w:t>http-get</w:t>
      </w:r>
      <w:r w:rsidR="00310070">
        <w:t xml:space="preserve"> request naar een website (afbeelding 2).</w:t>
      </w:r>
    </w:p>
    <w:p w14:paraId="5DFD875D" w14:textId="47528F76" w:rsidR="00310070" w:rsidRDefault="00310070" w:rsidP="00310070">
      <w:pPr>
        <w:jc w:val="center"/>
        <w:rPr>
          <w:i/>
          <w:iCs/>
        </w:rPr>
      </w:pPr>
      <w:r>
        <w:rPr>
          <w:i/>
          <w:iCs/>
        </w:rPr>
        <w:t>Afbeelding 1:</w:t>
      </w:r>
      <w:r w:rsidR="00557B86">
        <w:rPr>
          <w:i/>
          <w:iCs/>
        </w:rPr>
        <w:t xml:space="preserve"> </w:t>
      </w:r>
      <w:r>
        <w:rPr>
          <w:i/>
          <w:iCs/>
        </w:rPr>
        <w:t>Welkomstbanner</w:t>
      </w:r>
      <w:r w:rsidR="00496F74">
        <w:rPr>
          <w:i/>
          <w:iCs/>
        </w:rPr>
        <w:t>.</w:t>
      </w:r>
    </w:p>
    <w:p w14:paraId="0926E7B3" w14:textId="4556811A" w:rsidR="00310070" w:rsidRPr="00310070" w:rsidRDefault="00496F74" w:rsidP="00310070">
      <w:pPr>
        <w:rPr>
          <w:i/>
          <w:iCs/>
        </w:rPr>
      </w:pPr>
      <w:r>
        <w:rPr>
          <w:noProof/>
        </w:rPr>
        <w:drawing>
          <wp:anchor distT="0" distB="0" distL="114300" distR="114300" simplePos="0" relativeHeight="251662336" behindDoc="1" locked="0" layoutInCell="1" allowOverlap="1" wp14:anchorId="3C77231B" wp14:editId="1E3890E3">
            <wp:simplePos x="0" y="0"/>
            <wp:positionH relativeFrom="margin">
              <wp:align>right</wp:align>
            </wp:positionH>
            <wp:positionV relativeFrom="paragraph">
              <wp:posOffset>203559</wp:posOffset>
            </wp:positionV>
            <wp:extent cx="5274310" cy="482600"/>
            <wp:effectExtent l="0" t="0" r="2540" b="0"/>
            <wp:wrapTight wrapText="bothSides">
              <wp:wrapPolygon edited="0">
                <wp:start x="0" y="0"/>
                <wp:lineTo x="0" y="20463"/>
                <wp:lineTo x="21532" y="20463"/>
                <wp:lineTo x="2153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482600"/>
                    </a:xfrm>
                    <a:prstGeom prst="rect">
                      <a:avLst/>
                    </a:prstGeom>
                  </pic:spPr>
                </pic:pic>
              </a:graphicData>
            </a:graphic>
          </wp:anchor>
        </w:drawing>
      </w:r>
    </w:p>
    <w:p w14:paraId="48D832A4" w14:textId="7F891A27" w:rsidR="003A71FF" w:rsidRDefault="00310070" w:rsidP="00310070">
      <w:pPr>
        <w:jc w:val="center"/>
        <w:rPr>
          <w:i/>
          <w:iCs/>
        </w:rPr>
      </w:pPr>
      <w:r>
        <w:rPr>
          <w:i/>
          <w:iCs/>
        </w:rPr>
        <w:t>Afbeelding 2: Code voor de welkomstbanner</w:t>
      </w:r>
      <w:r w:rsidR="00496F74">
        <w:rPr>
          <w:i/>
          <w:iCs/>
        </w:rPr>
        <w:t>.</w:t>
      </w:r>
    </w:p>
    <w:p w14:paraId="5A0D2656" w14:textId="44B355CA" w:rsidR="005324B8" w:rsidRDefault="005324B8" w:rsidP="003A71FF">
      <w:r>
        <w:rPr>
          <w:noProof/>
        </w:rPr>
        <w:drawing>
          <wp:anchor distT="0" distB="0" distL="114300" distR="114300" simplePos="0" relativeHeight="251660288" behindDoc="1" locked="0" layoutInCell="1" allowOverlap="1" wp14:anchorId="65704F8F" wp14:editId="25E75CDB">
            <wp:simplePos x="0" y="0"/>
            <wp:positionH relativeFrom="margin">
              <wp:align>center</wp:align>
            </wp:positionH>
            <wp:positionV relativeFrom="paragraph">
              <wp:posOffset>834970</wp:posOffset>
            </wp:positionV>
            <wp:extent cx="5456721" cy="697693"/>
            <wp:effectExtent l="0" t="0" r="0" b="7620"/>
            <wp:wrapTight wrapText="bothSides">
              <wp:wrapPolygon edited="0">
                <wp:start x="0" y="0"/>
                <wp:lineTo x="0" y="21246"/>
                <wp:lineTo x="21492" y="21246"/>
                <wp:lineTo x="2149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56721" cy="697693"/>
                    </a:xfrm>
                    <a:prstGeom prst="rect">
                      <a:avLst/>
                    </a:prstGeom>
                  </pic:spPr>
                </pic:pic>
              </a:graphicData>
            </a:graphic>
          </wp:anchor>
        </w:drawing>
      </w:r>
      <w:r w:rsidR="003A71FF">
        <w:t xml:space="preserve">Nadat de welkomstbanner is getoond op het scherm is het tijd voor een keuzemenu. Het keuzemenu moet duidelijk maken welke platformen </w:t>
      </w:r>
      <w:r w:rsidR="00557B86">
        <w:t>gewenst worden gescraped. Daarnaast plaatst het een check om te kijken of deze platformen wel beschikbaar zijn binnen deze tool</w:t>
      </w:r>
      <w:r>
        <w:t xml:space="preserve"> (afbeelding 3)</w:t>
      </w:r>
      <w:r w:rsidR="00557B86">
        <w:t>.</w:t>
      </w:r>
    </w:p>
    <w:p w14:paraId="781D2E6A" w14:textId="7F23127C" w:rsidR="00E176A4" w:rsidRDefault="005324B8" w:rsidP="005324B8">
      <w:pPr>
        <w:jc w:val="center"/>
        <w:rPr>
          <w:i/>
          <w:iCs/>
        </w:rPr>
      </w:pPr>
      <w:r>
        <w:rPr>
          <w:i/>
          <w:iCs/>
        </w:rPr>
        <w:t>Afbeelding 3: Code voor het keuzemenu</w:t>
      </w:r>
      <w:r w:rsidR="00496F74">
        <w:rPr>
          <w:i/>
          <w:iCs/>
        </w:rPr>
        <w:t>.</w:t>
      </w:r>
    </w:p>
    <w:p w14:paraId="5A6C5959" w14:textId="7251532D" w:rsidR="001578DA" w:rsidRDefault="001578DA" w:rsidP="00E176A4">
      <w:r>
        <w:rPr>
          <w:noProof/>
        </w:rPr>
        <w:drawing>
          <wp:anchor distT="0" distB="0" distL="114300" distR="114300" simplePos="0" relativeHeight="251661312" behindDoc="1" locked="0" layoutInCell="1" allowOverlap="1" wp14:anchorId="4340E88A" wp14:editId="34F0CD6D">
            <wp:simplePos x="0" y="0"/>
            <wp:positionH relativeFrom="margin">
              <wp:align>center</wp:align>
            </wp:positionH>
            <wp:positionV relativeFrom="paragraph">
              <wp:posOffset>616143</wp:posOffset>
            </wp:positionV>
            <wp:extent cx="4749524" cy="2444524"/>
            <wp:effectExtent l="0" t="0" r="0" b="0"/>
            <wp:wrapTight wrapText="bothSides">
              <wp:wrapPolygon edited="0">
                <wp:start x="0" y="0"/>
                <wp:lineTo x="0" y="21381"/>
                <wp:lineTo x="21487" y="21381"/>
                <wp:lineTo x="2148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49524" cy="2444524"/>
                    </a:xfrm>
                    <a:prstGeom prst="rect">
                      <a:avLst/>
                    </a:prstGeom>
                  </pic:spPr>
                </pic:pic>
              </a:graphicData>
            </a:graphic>
          </wp:anchor>
        </w:drawing>
      </w:r>
      <w:r w:rsidR="00E176A4">
        <w:t xml:space="preserve">Tot slot loopt de </w:t>
      </w:r>
      <w:proofErr w:type="spellStart"/>
      <w:proofErr w:type="gramStart"/>
      <w:r w:rsidR="00E176A4">
        <w:t>main</w:t>
      </w:r>
      <w:proofErr w:type="spellEnd"/>
      <w:r w:rsidR="00E176A4">
        <w:t>(</w:t>
      </w:r>
      <w:proofErr w:type="gramEnd"/>
      <w:r w:rsidR="00E176A4">
        <w:t xml:space="preserve">) door de gekozen platformen en start per gekozen menu de daartoe bestemde functie (afbeelding 4). De functies per platform worden in de volgende </w:t>
      </w:r>
      <w:r>
        <w:t>hoofdstukken verder behandelt.</w:t>
      </w:r>
    </w:p>
    <w:p w14:paraId="66F85E4C" w14:textId="42644F42" w:rsidR="0016737B" w:rsidRDefault="001578DA" w:rsidP="001578DA">
      <w:pPr>
        <w:jc w:val="center"/>
        <w:rPr>
          <w:rFonts w:asciiTheme="majorHAnsi" w:eastAsiaTheme="majorEastAsia" w:hAnsiTheme="majorHAnsi" w:cstheme="majorBidi"/>
          <w:color w:val="007789" w:themeColor="accent1" w:themeShade="BF"/>
          <w:sz w:val="32"/>
        </w:rPr>
      </w:pPr>
      <w:r>
        <w:rPr>
          <w:i/>
          <w:iCs/>
        </w:rPr>
        <w:t xml:space="preserve">Afbeelding 4: Code voor het </w:t>
      </w:r>
      <w:proofErr w:type="spellStart"/>
      <w:r>
        <w:rPr>
          <w:i/>
          <w:iCs/>
        </w:rPr>
        <w:t>loopen</w:t>
      </w:r>
      <w:proofErr w:type="spellEnd"/>
      <w:r>
        <w:rPr>
          <w:i/>
          <w:iCs/>
        </w:rPr>
        <w:t xml:space="preserve"> door de gekozen platformen.</w:t>
      </w:r>
      <w:r w:rsidR="0016737B">
        <w:br w:type="page"/>
      </w:r>
    </w:p>
    <w:p w14:paraId="5B49A207" w14:textId="7A8978DE" w:rsidR="0016737B" w:rsidRDefault="0016737B" w:rsidP="0016737B">
      <w:pPr>
        <w:pStyle w:val="Heading1"/>
      </w:pPr>
      <w:bookmarkStart w:id="3" w:name="_Toc54610308"/>
      <w:proofErr w:type="gramStart"/>
      <w:r>
        <w:lastRenderedPageBreak/>
        <w:t>Instagram(</w:t>
      </w:r>
      <w:proofErr w:type="gramEnd"/>
      <w:r>
        <w:t>)</w:t>
      </w:r>
      <w:bookmarkEnd w:id="3"/>
    </w:p>
    <w:p w14:paraId="0DCB80B0" w14:textId="03003FB8" w:rsidR="00197613" w:rsidRDefault="00197613">
      <w:r>
        <w:t xml:space="preserve">Dit gedeelte van het script is verantwoordelijk voor het scrapen van Instagram aan de hand van een aantal zoektermen. Deze </w:t>
      </w:r>
      <w:proofErr w:type="spellStart"/>
      <w:r>
        <w:t>scraper</w:t>
      </w:r>
      <w:proofErr w:type="spellEnd"/>
      <w:r>
        <w:t xml:space="preserve"> is gebouwd aan de hand van een bestaand script die te vinden is via: </w:t>
      </w:r>
      <w:hyperlink r:id="rId13" w:history="1">
        <w:r w:rsidRPr="00C7469B">
          <w:rPr>
            <w:rStyle w:val="Hyperlink"/>
          </w:rPr>
          <w:t>https://github.com/arc298/instagram-scraper</w:t>
        </w:r>
      </w:hyperlink>
    </w:p>
    <w:p w14:paraId="38889579" w14:textId="1E9A2B9B" w:rsidR="00197613" w:rsidRDefault="00DF3806">
      <w:r>
        <w:rPr>
          <w:noProof/>
        </w:rPr>
        <w:drawing>
          <wp:anchor distT="0" distB="0" distL="114300" distR="114300" simplePos="0" relativeHeight="251663360" behindDoc="1" locked="0" layoutInCell="1" allowOverlap="1" wp14:anchorId="4C251C7C" wp14:editId="1B878C1D">
            <wp:simplePos x="0" y="0"/>
            <wp:positionH relativeFrom="margin">
              <wp:align>center</wp:align>
            </wp:positionH>
            <wp:positionV relativeFrom="paragraph">
              <wp:posOffset>519457</wp:posOffset>
            </wp:positionV>
            <wp:extent cx="4914900" cy="1085850"/>
            <wp:effectExtent l="0" t="0" r="0" b="0"/>
            <wp:wrapTight wrapText="bothSides">
              <wp:wrapPolygon edited="0">
                <wp:start x="0" y="0"/>
                <wp:lineTo x="0" y="21221"/>
                <wp:lineTo x="21516" y="21221"/>
                <wp:lineTo x="2151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14900" cy="1085850"/>
                    </a:xfrm>
                    <a:prstGeom prst="rect">
                      <a:avLst/>
                    </a:prstGeom>
                  </pic:spPr>
                </pic:pic>
              </a:graphicData>
            </a:graphic>
          </wp:anchor>
        </w:drawing>
      </w:r>
      <w:r w:rsidR="00197613">
        <w:t>De Instagram functie leest eerst alle zoektermen uit en voegt ze toe aan een list, zodat deze in een latere stap makkelijker meegenomen kunnen worden (afbeelding 5).</w:t>
      </w:r>
    </w:p>
    <w:p w14:paraId="5ABC8ABC" w14:textId="77777777" w:rsidR="00571593" w:rsidRDefault="00DF3806" w:rsidP="00DF3806">
      <w:pPr>
        <w:jc w:val="center"/>
        <w:rPr>
          <w:i/>
          <w:iCs/>
        </w:rPr>
      </w:pPr>
      <w:r>
        <w:rPr>
          <w:i/>
          <w:iCs/>
        </w:rPr>
        <w:t>Afbeelding 5: Code inlezen zoektermen.</w:t>
      </w:r>
    </w:p>
    <w:p w14:paraId="540EE64B" w14:textId="21BF6F57" w:rsidR="00815733" w:rsidRDefault="00571593" w:rsidP="00571593">
      <w:r>
        <w:t xml:space="preserve">Tot slot wordt een </w:t>
      </w:r>
      <w:proofErr w:type="spellStart"/>
      <w:r w:rsidR="00006EDF">
        <w:t>command</w:t>
      </w:r>
      <w:proofErr w:type="spellEnd"/>
      <w:r w:rsidR="00006EDF">
        <w:t xml:space="preserve"> line</w:t>
      </w:r>
      <w:r>
        <w:t xml:space="preserve"> commando uitgevoerd met daarin de zoektermen en een variabele genaamd “</w:t>
      </w:r>
      <w:proofErr w:type="spellStart"/>
      <w:r>
        <w:t>timeofnow</w:t>
      </w:r>
      <w:proofErr w:type="spellEnd"/>
      <w:r>
        <w:t>” die worden gebruikt voor het aanmaken van de juiste opslaglocatie (afbeelding 6).</w:t>
      </w:r>
      <w:r w:rsidR="00815733">
        <w:t xml:space="preserve"> </w:t>
      </w:r>
    </w:p>
    <w:p w14:paraId="21741644" w14:textId="481F3206" w:rsidR="00AD3563" w:rsidRDefault="00815733" w:rsidP="00571593">
      <w:r>
        <w:rPr>
          <w:noProof/>
        </w:rPr>
        <w:drawing>
          <wp:anchor distT="0" distB="0" distL="114300" distR="114300" simplePos="0" relativeHeight="251664384" behindDoc="1" locked="0" layoutInCell="1" allowOverlap="1" wp14:anchorId="33D54D37" wp14:editId="6FCEECB7">
            <wp:simplePos x="0" y="0"/>
            <wp:positionH relativeFrom="margin">
              <wp:align>center</wp:align>
            </wp:positionH>
            <wp:positionV relativeFrom="paragraph">
              <wp:posOffset>1102885</wp:posOffset>
            </wp:positionV>
            <wp:extent cx="6140416" cy="357809"/>
            <wp:effectExtent l="0" t="0" r="0" b="4445"/>
            <wp:wrapTight wrapText="bothSides">
              <wp:wrapPolygon edited="0">
                <wp:start x="0" y="0"/>
                <wp:lineTo x="0" y="20718"/>
                <wp:lineTo x="21513" y="20718"/>
                <wp:lineTo x="2151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40416" cy="357809"/>
                    </a:xfrm>
                    <a:prstGeom prst="rect">
                      <a:avLst/>
                    </a:prstGeom>
                  </pic:spPr>
                </pic:pic>
              </a:graphicData>
            </a:graphic>
          </wp:anchor>
        </w:drawing>
      </w:r>
      <w:r>
        <w:t xml:space="preserve">In het onderstaande commando wordt er ingelogd op een </w:t>
      </w:r>
      <w:proofErr w:type="spellStart"/>
      <w:r>
        <w:t>instagram</w:t>
      </w:r>
      <w:proofErr w:type="spellEnd"/>
      <w:r>
        <w:t xml:space="preserve"> account middels -u en -p. Verder wordt gezocht op alle </w:t>
      </w:r>
      <w:proofErr w:type="spellStart"/>
      <w:r>
        <w:t>posts</w:t>
      </w:r>
      <w:proofErr w:type="spellEnd"/>
      <w:r>
        <w:t xml:space="preserve"> die een hashtag bevatten die overeenkomt met de zoektermen. Daarnaast worden locaties, </w:t>
      </w:r>
      <w:proofErr w:type="spellStart"/>
      <w:r>
        <w:t>comments</w:t>
      </w:r>
      <w:proofErr w:type="spellEnd"/>
      <w:r>
        <w:t xml:space="preserve"> en metadata van het profiel van de “poster” meegenomen in de Output. En tot slot zit er ook nog een maximum van laatste 30 </w:t>
      </w:r>
      <w:proofErr w:type="spellStart"/>
      <w:r>
        <w:t>posts</w:t>
      </w:r>
      <w:proofErr w:type="spellEnd"/>
      <w:r>
        <w:t xml:space="preserve"> op als downloadcap.</w:t>
      </w:r>
    </w:p>
    <w:p w14:paraId="06EED403" w14:textId="2EB32D4E" w:rsidR="0016737B" w:rsidRDefault="00AD3563" w:rsidP="00AD3563">
      <w:pPr>
        <w:jc w:val="center"/>
        <w:rPr>
          <w:rFonts w:asciiTheme="majorHAnsi" w:eastAsiaTheme="majorEastAsia" w:hAnsiTheme="majorHAnsi" w:cstheme="majorBidi"/>
          <w:color w:val="007789" w:themeColor="accent1" w:themeShade="BF"/>
          <w:sz w:val="32"/>
        </w:rPr>
      </w:pPr>
      <w:r>
        <w:rPr>
          <w:i/>
          <w:iCs/>
        </w:rPr>
        <w:t xml:space="preserve">Afbeelding 6: Code voor het uitvoeren van de </w:t>
      </w:r>
      <w:proofErr w:type="spellStart"/>
      <w:r>
        <w:rPr>
          <w:i/>
          <w:iCs/>
        </w:rPr>
        <w:t>instagram</w:t>
      </w:r>
      <w:proofErr w:type="spellEnd"/>
      <w:r>
        <w:rPr>
          <w:i/>
          <w:iCs/>
        </w:rPr>
        <w:t xml:space="preserve"> </w:t>
      </w:r>
      <w:proofErr w:type="spellStart"/>
      <w:r>
        <w:rPr>
          <w:i/>
          <w:iCs/>
        </w:rPr>
        <w:t>scrape</w:t>
      </w:r>
      <w:proofErr w:type="spellEnd"/>
      <w:r w:rsidR="00E77802">
        <w:rPr>
          <w:i/>
          <w:iCs/>
        </w:rPr>
        <w:t>.</w:t>
      </w:r>
      <w:r w:rsidR="0016737B">
        <w:br w:type="page"/>
      </w:r>
    </w:p>
    <w:p w14:paraId="75F2B151" w14:textId="0DEEA700" w:rsidR="0016737B" w:rsidRDefault="0016737B" w:rsidP="0016737B">
      <w:pPr>
        <w:pStyle w:val="Heading1"/>
      </w:pPr>
      <w:bookmarkStart w:id="4" w:name="_Toc54610309"/>
      <w:proofErr w:type="gramStart"/>
      <w:r>
        <w:lastRenderedPageBreak/>
        <w:t>Marktplaats(</w:t>
      </w:r>
      <w:proofErr w:type="gramEnd"/>
      <w:r>
        <w:t>)</w:t>
      </w:r>
      <w:bookmarkEnd w:id="4"/>
    </w:p>
    <w:p w14:paraId="539A61F8" w14:textId="77777777" w:rsidR="00437FFA" w:rsidRDefault="00437FFA">
      <w:r>
        <w:t>Deze functie is verantwoordelijk voor het scrapen van alle marktplaats advertenties die worden gevonden op basis van de zoektermen die opgegeven zijn.</w:t>
      </w:r>
    </w:p>
    <w:p w14:paraId="46E08312" w14:textId="2F78AD24" w:rsidR="00847B86" w:rsidRDefault="00847B86">
      <w:r>
        <w:rPr>
          <w:noProof/>
        </w:rPr>
        <w:drawing>
          <wp:anchor distT="0" distB="0" distL="114300" distR="114300" simplePos="0" relativeHeight="251665408" behindDoc="1" locked="0" layoutInCell="1" allowOverlap="1" wp14:anchorId="6F5C6BAB" wp14:editId="4396F7D9">
            <wp:simplePos x="0" y="0"/>
            <wp:positionH relativeFrom="margin">
              <wp:align>center</wp:align>
            </wp:positionH>
            <wp:positionV relativeFrom="paragraph">
              <wp:posOffset>690880</wp:posOffset>
            </wp:positionV>
            <wp:extent cx="4857750" cy="1247775"/>
            <wp:effectExtent l="0" t="0" r="0" b="9525"/>
            <wp:wrapTight wrapText="bothSides">
              <wp:wrapPolygon edited="0">
                <wp:start x="0" y="0"/>
                <wp:lineTo x="0" y="21435"/>
                <wp:lineTo x="21515" y="21435"/>
                <wp:lineTo x="2151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57750" cy="1247775"/>
                    </a:xfrm>
                    <a:prstGeom prst="rect">
                      <a:avLst/>
                    </a:prstGeom>
                  </pic:spPr>
                </pic:pic>
              </a:graphicData>
            </a:graphic>
          </wp:anchor>
        </w:drawing>
      </w:r>
      <w:r w:rsidR="00437FFA">
        <w:t xml:space="preserve">Het eerste wat deze </w:t>
      </w:r>
      <w:proofErr w:type="spellStart"/>
      <w:r w:rsidR="00437FFA">
        <w:t>scraper</w:t>
      </w:r>
      <w:proofErr w:type="spellEnd"/>
      <w:r w:rsidR="00437FFA">
        <w:t xml:space="preserve"> doet is het inlezen en omvormen van de zoektermen naar een gangbaar formaat. Daarnaast zet het deze gangbare zoektermen om in een list (afbeelding 7).</w:t>
      </w:r>
    </w:p>
    <w:p w14:paraId="2CCAC5E3" w14:textId="77777777" w:rsidR="009A0676" w:rsidRDefault="00847B86" w:rsidP="00847B86">
      <w:pPr>
        <w:jc w:val="center"/>
        <w:rPr>
          <w:i/>
          <w:iCs/>
        </w:rPr>
      </w:pPr>
      <w:r>
        <w:rPr>
          <w:i/>
          <w:iCs/>
        </w:rPr>
        <w:t>Afbeelding 7: Code die de zoektermen inleest en omzet tot list.</w:t>
      </w:r>
    </w:p>
    <w:p w14:paraId="1789728F" w14:textId="43247C03" w:rsidR="0016737B" w:rsidRDefault="00265CCB" w:rsidP="009A0676">
      <w:pPr>
        <w:rPr>
          <w:rFonts w:asciiTheme="majorHAnsi" w:eastAsiaTheme="majorEastAsia" w:hAnsiTheme="majorHAnsi" w:cstheme="majorBidi"/>
          <w:color w:val="007789" w:themeColor="accent1" w:themeShade="BF"/>
          <w:sz w:val="32"/>
        </w:rPr>
      </w:pPr>
      <w:r>
        <w:rPr>
          <w:noProof/>
        </w:rPr>
        <w:drawing>
          <wp:anchor distT="0" distB="0" distL="114300" distR="114300" simplePos="0" relativeHeight="251666432" behindDoc="1" locked="0" layoutInCell="1" allowOverlap="1" wp14:anchorId="0353C5BF" wp14:editId="69B65375">
            <wp:simplePos x="0" y="0"/>
            <wp:positionH relativeFrom="margin">
              <wp:align>right</wp:align>
            </wp:positionH>
            <wp:positionV relativeFrom="paragraph">
              <wp:posOffset>1351915</wp:posOffset>
            </wp:positionV>
            <wp:extent cx="2620645" cy="828040"/>
            <wp:effectExtent l="0" t="0" r="8255" b="0"/>
            <wp:wrapTight wrapText="bothSides">
              <wp:wrapPolygon edited="0">
                <wp:start x="0" y="0"/>
                <wp:lineTo x="0" y="20871"/>
                <wp:lineTo x="21511" y="20871"/>
                <wp:lineTo x="2151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20645" cy="8280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14:anchorId="66F1086B" wp14:editId="47450431">
            <wp:simplePos x="0" y="0"/>
            <wp:positionH relativeFrom="margin">
              <wp:align>left</wp:align>
            </wp:positionH>
            <wp:positionV relativeFrom="paragraph">
              <wp:posOffset>1359535</wp:posOffset>
            </wp:positionV>
            <wp:extent cx="2494915" cy="810895"/>
            <wp:effectExtent l="0" t="0" r="635" b="8255"/>
            <wp:wrapTight wrapText="bothSides">
              <wp:wrapPolygon edited="0">
                <wp:start x="0" y="0"/>
                <wp:lineTo x="0" y="21312"/>
                <wp:lineTo x="21441" y="21312"/>
                <wp:lineTo x="2144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94915" cy="810895"/>
                    </a:xfrm>
                    <a:prstGeom prst="rect">
                      <a:avLst/>
                    </a:prstGeom>
                  </pic:spPr>
                </pic:pic>
              </a:graphicData>
            </a:graphic>
            <wp14:sizeRelH relativeFrom="margin">
              <wp14:pctWidth>0</wp14:pctWidth>
            </wp14:sizeRelH>
            <wp14:sizeRelV relativeFrom="margin">
              <wp14:pctHeight>0</wp14:pctHeight>
            </wp14:sizeRelV>
          </wp:anchor>
        </w:drawing>
      </w:r>
      <w:r w:rsidR="009A0676">
        <w:t xml:space="preserve">Daarna loopt de functie door alle zoektermen heen om te kijken of er </w:t>
      </w:r>
      <w:proofErr w:type="spellStart"/>
      <w:r w:rsidR="009A0676">
        <w:t>amsterdam</w:t>
      </w:r>
      <w:proofErr w:type="spellEnd"/>
      <w:r w:rsidR="009A0676">
        <w:t xml:space="preserve"> in voor komt. En vormt aan de hand daarvan een </w:t>
      </w:r>
      <w:proofErr w:type="spellStart"/>
      <w:r w:rsidR="009A0676">
        <w:t>custom</w:t>
      </w:r>
      <w:proofErr w:type="spellEnd"/>
      <w:r w:rsidR="009A0676">
        <w:t xml:space="preserve"> query URL (afbeelding 8</w:t>
      </w:r>
      <w:r w:rsidR="00B361E6">
        <w:t xml:space="preserve"> en 9</w:t>
      </w:r>
      <w:r w:rsidR="009A0676">
        <w:t xml:space="preserve">). Als er geen </w:t>
      </w:r>
      <w:proofErr w:type="spellStart"/>
      <w:r w:rsidR="009A0676">
        <w:t>amsterdam</w:t>
      </w:r>
      <w:proofErr w:type="spellEnd"/>
      <w:r w:rsidR="009A0676">
        <w:t xml:space="preserve"> in de zoekterm voorkomt dan worden variabelen zoals postcode en radius toegevoegd aan </w:t>
      </w:r>
      <w:r w:rsidR="00A178E0">
        <w:t>de query, zodat er alleen advertenties van 20 km om het centrum van Amsterdam heen worden verzameld.</w:t>
      </w:r>
      <w:r w:rsidR="00971212">
        <w:t xml:space="preserve"> Zit er wel </w:t>
      </w:r>
      <w:proofErr w:type="spellStart"/>
      <w:r w:rsidR="00971212">
        <w:t>amsterdam</w:t>
      </w:r>
      <w:proofErr w:type="spellEnd"/>
      <w:r w:rsidR="00971212">
        <w:t xml:space="preserve"> in de zoekterm dan zijn deze variabelen niet nodig en wordt er alleen gezocht op de zoekterm.</w:t>
      </w:r>
    </w:p>
    <w:p w14:paraId="530C8CA4" w14:textId="2DA83436" w:rsidR="00A178E0" w:rsidRPr="00265CCB" w:rsidRDefault="00265CCB" w:rsidP="00265CCB">
      <w:pPr>
        <w:jc w:val="center"/>
        <w:rPr>
          <w:rFonts w:asciiTheme="majorHAnsi" w:eastAsiaTheme="majorEastAsia" w:hAnsiTheme="majorHAnsi" w:cstheme="majorBidi"/>
          <w:i/>
          <w:iCs/>
          <w:color w:val="007789" w:themeColor="accent1" w:themeShade="BF"/>
          <w:sz w:val="32"/>
        </w:rPr>
      </w:pPr>
      <w:r>
        <w:rPr>
          <w:i/>
          <w:iCs/>
        </w:rPr>
        <w:t xml:space="preserve">Afbeelding 8 en 9: De check voor </w:t>
      </w:r>
      <w:proofErr w:type="spellStart"/>
      <w:r>
        <w:rPr>
          <w:i/>
          <w:iCs/>
        </w:rPr>
        <w:t>amsterdam</w:t>
      </w:r>
      <w:proofErr w:type="spellEnd"/>
      <w:r>
        <w:rPr>
          <w:i/>
          <w:iCs/>
        </w:rPr>
        <w:t xml:space="preserve"> in zoekterm en </w:t>
      </w:r>
      <w:proofErr w:type="spellStart"/>
      <w:r>
        <w:rPr>
          <w:i/>
          <w:iCs/>
        </w:rPr>
        <w:t>custom</w:t>
      </w:r>
      <w:proofErr w:type="spellEnd"/>
      <w:r>
        <w:rPr>
          <w:i/>
          <w:iCs/>
        </w:rPr>
        <w:t xml:space="preserve"> URL</w:t>
      </w:r>
    </w:p>
    <w:p w14:paraId="0D5E207A" w14:textId="77777777" w:rsidR="007F0926" w:rsidRDefault="00651D5C">
      <w:r>
        <w:t xml:space="preserve">Daarna voer de code voor zowel zoektermen met Amsterdam als zonder een get </w:t>
      </w:r>
      <w:proofErr w:type="spellStart"/>
      <w:r>
        <w:t>request</w:t>
      </w:r>
      <w:proofErr w:type="spellEnd"/>
      <w:r>
        <w:t xml:space="preserve"> uit op de query URL, en zoekt naar het </w:t>
      </w:r>
      <w:r w:rsidR="007F0926">
        <w:t>HTML-element</w:t>
      </w:r>
      <w:r>
        <w:t xml:space="preserve"> waarin</w:t>
      </w:r>
      <w:r w:rsidR="00CA6B35">
        <w:t xml:space="preserve"> de advertenties staan opgeslagen</w:t>
      </w:r>
      <w:r w:rsidR="007F0926">
        <w:t xml:space="preserve"> (afbeelding 10)</w:t>
      </w:r>
      <w:r w:rsidR="00CA6B35">
        <w:t>.</w:t>
      </w:r>
    </w:p>
    <w:p w14:paraId="74EB44A6" w14:textId="77777777" w:rsidR="00E84184" w:rsidRDefault="00E84184">
      <w:r>
        <w:rPr>
          <w:noProof/>
        </w:rPr>
        <w:drawing>
          <wp:inline distT="0" distB="0" distL="0" distR="0" wp14:anchorId="09929317" wp14:editId="35B378C5">
            <wp:extent cx="5274310" cy="145161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451610"/>
                    </a:xfrm>
                    <a:prstGeom prst="rect">
                      <a:avLst/>
                    </a:prstGeom>
                  </pic:spPr>
                </pic:pic>
              </a:graphicData>
            </a:graphic>
          </wp:inline>
        </w:drawing>
      </w:r>
    </w:p>
    <w:p w14:paraId="708D04A0" w14:textId="77777777" w:rsidR="00197BBF" w:rsidRDefault="00E84184" w:rsidP="00E84184">
      <w:pPr>
        <w:jc w:val="center"/>
        <w:rPr>
          <w:i/>
          <w:iCs/>
        </w:rPr>
      </w:pPr>
      <w:r w:rsidRPr="00E84184">
        <w:rPr>
          <w:i/>
          <w:iCs/>
        </w:rPr>
        <w:t xml:space="preserve">Afbeelding 10: Get </w:t>
      </w:r>
      <w:proofErr w:type="spellStart"/>
      <w:r w:rsidRPr="00E84184">
        <w:rPr>
          <w:i/>
          <w:iCs/>
        </w:rPr>
        <w:t>request</w:t>
      </w:r>
      <w:proofErr w:type="spellEnd"/>
      <w:r w:rsidRPr="00E84184">
        <w:rPr>
          <w:i/>
          <w:iCs/>
        </w:rPr>
        <w:t xml:space="preserve"> en inzoomen</w:t>
      </w:r>
      <w:r>
        <w:rPr>
          <w:i/>
          <w:iCs/>
        </w:rPr>
        <w:t xml:space="preserve"> op mp-</w:t>
      </w:r>
      <w:proofErr w:type="spellStart"/>
      <w:r>
        <w:rPr>
          <w:i/>
          <w:iCs/>
        </w:rPr>
        <w:t>listings</w:t>
      </w:r>
      <w:proofErr w:type="spellEnd"/>
    </w:p>
    <w:p w14:paraId="6A170C6E" w14:textId="77777777" w:rsidR="00197BBF" w:rsidRDefault="00197BBF">
      <w:pPr>
        <w:rPr>
          <w:i/>
          <w:iCs/>
        </w:rPr>
      </w:pPr>
      <w:r>
        <w:rPr>
          <w:i/>
          <w:iCs/>
        </w:rPr>
        <w:br w:type="page"/>
      </w:r>
    </w:p>
    <w:p w14:paraId="570CBFE0" w14:textId="77777777" w:rsidR="000C3215" w:rsidRDefault="00E204A7" w:rsidP="00E204A7">
      <w:r>
        <w:lastRenderedPageBreak/>
        <w:t>Daarna wordt per advertentie in de mp-</w:t>
      </w:r>
      <w:proofErr w:type="spellStart"/>
      <w:r>
        <w:t>listings</w:t>
      </w:r>
      <w:proofErr w:type="spellEnd"/>
      <w:r>
        <w:t xml:space="preserve"> de link naar de advertentie, de beschrijving, de prijs, de naam van de verkoper, de locatie van de verkoper en de link</w:t>
      </w:r>
      <w:r w:rsidR="000C3215">
        <w:t xml:space="preserve"> van het profiel van de verkoper gescraped (zie afbeelding 11). Deze informatie wordt weggeschreven in een object genaamd </w:t>
      </w:r>
      <w:proofErr w:type="spellStart"/>
      <w:r w:rsidR="000C3215">
        <w:t>myobj</w:t>
      </w:r>
      <w:proofErr w:type="spellEnd"/>
      <w:r w:rsidR="000C3215">
        <w:t xml:space="preserve"> (zie afbeelding 12).</w:t>
      </w:r>
    </w:p>
    <w:p w14:paraId="661BDC1E" w14:textId="77777777" w:rsidR="000C3215" w:rsidRDefault="000C3215" w:rsidP="00E204A7">
      <w:r>
        <w:rPr>
          <w:noProof/>
        </w:rPr>
        <w:drawing>
          <wp:inline distT="0" distB="0" distL="0" distR="0" wp14:anchorId="60028D68" wp14:editId="507D876E">
            <wp:extent cx="5274310" cy="40252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025265"/>
                    </a:xfrm>
                    <a:prstGeom prst="rect">
                      <a:avLst/>
                    </a:prstGeom>
                  </pic:spPr>
                </pic:pic>
              </a:graphicData>
            </a:graphic>
          </wp:inline>
        </w:drawing>
      </w:r>
    </w:p>
    <w:p w14:paraId="3F1F6F8C" w14:textId="77777777" w:rsidR="00406936" w:rsidRDefault="000C3215" w:rsidP="000C3215">
      <w:pPr>
        <w:jc w:val="center"/>
        <w:rPr>
          <w:i/>
          <w:iCs/>
        </w:rPr>
      </w:pPr>
      <w:r>
        <w:rPr>
          <w:i/>
          <w:iCs/>
        </w:rPr>
        <w:t xml:space="preserve">Afbeelding 11: Verschillende elementen van een advertentie worden </w:t>
      </w:r>
      <w:proofErr w:type="spellStart"/>
      <w:r>
        <w:rPr>
          <w:i/>
          <w:iCs/>
        </w:rPr>
        <w:t>gextraheerd</w:t>
      </w:r>
      <w:proofErr w:type="spellEnd"/>
      <w:r>
        <w:rPr>
          <w:i/>
          <w:iCs/>
        </w:rPr>
        <w:t>.</w:t>
      </w:r>
    </w:p>
    <w:p w14:paraId="54249662" w14:textId="77777777" w:rsidR="00741F60" w:rsidRDefault="00406936" w:rsidP="00406936">
      <w:r>
        <w:rPr>
          <w:noProof/>
        </w:rPr>
        <w:drawing>
          <wp:inline distT="0" distB="0" distL="0" distR="0" wp14:anchorId="53D6B252" wp14:editId="123CD9CF">
            <wp:extent cx="5274310" cy="207327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073275"/>
                    </a:xfrm>
                    <a:prstGeom prst="rect">
                      <a:avLst/>
                    </a:prstGeom>
                  </pic:spPr>
                </pic:pic>
              </a:graphicData>
            </a:graphic>
          </wp:inline>
        </w:drawing>
      </w:r>
    </w:p>
    <w:p w14:paraId="093C9C98" w14:textId="698808BF" w:rsidR="00741F60" w:rsidRDefault="00741F60" w:rsidP="00741F60">
      <w:pPr>
        <w:jc w:val="center"/>
      </w:pPr>
      <w:r>
        <w:rPr>
          <w:i/>
          <w:iCs/>
        </w:rPr>
        <w:t xml:space="preserve">Afbeelding 12: </w:t>
      </w:r>
      <w:proofErr w:type="spellStart"/>
      <w:proofErr w:type="gramStart"/>
      <w:r>
        <w:rPr>
          <w:i/>
          <w:iCs/>
        </w:rPr>
        <w:t>MyObj</w:t>
      </w:r>
      <w:proofErr w:type="spellEnd"/>
      <w:r>
        <w:rPr>
          <w:i/>
          <w:iCs/>
        </w:rPr>
        <w:t>(</w:t>
      </w:r>
      <w:proofErr w:type="gramEnd"/>
      <w:r>
        <w:rPr>
          <w:i/>
          <w:iCs/>
        </w:rPr>
        <w:t>)</w:t>
      </w:r>
      <w:r>
        <w:br w:type="page"/>
      </w:r>
    </w:p>
    <w:p w14:paraId="423C36BE" w14:textId="69978964" w:rsidR="00E66452" w:rsidRDefault="00741F60" w:rsidP="00406936">
      <w:r>
        <w:lastRenderedPageBreak/>
        <w:t xml:space="preserve">Tot slot wordt het object in een CSV en </w:t>
      </w:r>
      <w:r w:rsidR="00052E8B">
        <w:t>XLSX-bestand</w:t>
      </w:r>
      <w:r>
        <w:t xml:space="preserve"> opgeslagen (</w:t>
      </w:r>
      <w:r w:rsidR="00E66452">
        <w:t>zie afbeelding 13</w:t>
      </w:r>
      <w:r w:rsidR="008D36AF">
        <w:t xml:space="preserve"> en 14</w:t>
      </w:r>
      <w:r>
        <w:t>)</w:t>
      </w:r>
      <w:r w:rsidR="00E66452">
        <w:t>. Maar daarvoor wordt eerst de juiste mappenstructuur aangemaakt.</w:t>
      </w:r>
    </w:p>
    <w:p w14:paraId="75CB528C" w14:textId="77777777" w:rsidR="00E66452" w:rsidRDefault="00E66452" w:rsidP="00406936">
      <w:r>
        <w:rPr>
          <w:noProof/>
        </w:rPr>
        <w:drawing>
          <wp:inline distT="0" distB="0" distL="0" distR="0" wp14:anchorId="700255C4" wp14:editId="358D0458">
            <wp:extent cx="5274310" cy="13347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334770"/>
                    </a:xfrm>
                    <a:prstGeom prst="rect">
                      <a:avLst/>
                    </a:prstGeom>
                  </pic:spPr>
                </pic:pic>
              </a:graphicData>
            </a:graphic>
          </wp:inline>
        </w:drawing>
      </w:r>
    </w:p>
    <w:p w14:paraId="6E2359A3" w14:textId="77777777" w:rsidR="00E66452" w:rsidRDefault="00E66452" w:rsidP="00E66452">
      <w:pPr>
        <w:jc w:val="center"/>
        <w:rPr>
          <w:i/>
          <w:iCs/>
        </w:rPr>
      </w:pPr>
      <w:r>
        <w:rPr>
          <w:i/>
          <w:iCs/>
        </w:rPr>
        <w:t xml:space="preserve">Afbeelding 13: Opslag van </w:t>
      </w:r>
      <w:proofErr w:type="spellStart"/>
      <w:r>
        <w:rPr>
          <w:i/>
          <w:iCs/>
        </w:rPr>
        <w:t>MyObj</w:t>
      </w:r>
      <w:proofErr w:type="spellEnd"/>
      <w:r>
        <w:rPr>
          <w:i/>
          <w:iCs/>
        </w:rPr>
        <w:t xml:space="preserve"> in CSV en XLSX</w:t>
      </w:r>
    </w:p>
    <w:p w14:paraId="19663F74" w14:textId="77777777" w:rsidR="00276FB0" w:rsidRDefault="008D36AF" w:rsidP="00E66452">
      <w:r>
        <w:rPr>
          <w:noProof/>
        </w:rPr>
        <w:drawing>
          <wp:inline distT="0" distB="0" distL="0" distR="0" wp14:anchorId="0D18A93B" wp14:editId="16EC1CC6">
            <wp:extent cx="5274310" cy="276034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760345"/>
                    </a:xfrm>
                    <a:prstGeom prst="rect">
                      <a:avLst/>
                    </a:prstGeom>
                  </pic:spPr>
                </pic:pic>
              </a:graphicData>
            </a:graphic>
          </wp:inline>
        </w:drawing>
      </w:r>
    </w:p>
    <w:p w14:paraId="0E210CC0" w14:textId="77777777" w:rsidR="00817A84" w:rsidRDefault="00276FB0" w:rsidP="00276FB0">
      <w:pPr>
        <w:jc w:val="center"/>
        <w:rPr>
          <w:i/>
          <w:iCs/>
        </w:rPr>
      </w:pPr>
      <w:r>
        <w:rPr>
          <w:i/>
          <w:iCs/>
        </w:rPr>
        <w:t xml:space="preserve">Afbeelding 14: </w:t>
      </w:r>
      <w:proofErr w:type="spellStart"/>
      <w:proofErr w:type="gramStart"/>
      <w:r>
        <w:rPr>
          <w:i/>
          <w:iCs/>
        </w:rPr>
        <w:t>writetocsv</w:t>
      </w:r>
      <w:proofErr w:type="spellEnd"/>
      <w:r>
        <w:rPr>
          <w:i/>
          <w:iCs/>
        </w:rPr>
        <w:t>(</w:t>
      </w:r>
      <w:proofErr w:type="gramEnd"/>
      <w:r>
        <w:rPr>
          <w:i/>
          <w:iCs/>
        </w:rPr>
        <w:t xml:space="preserve">) en </w:t>
      </w:r>
      <w:proofErr w:type="spellStart"/>
      <w:r>
        <w:rPr>
          <w:i/>
          <w:iCs/>
        </w:rPr>
        <w:t>convert_csv_to_xls</w:t>
      </w:r>
      <w:proofErr w:type="spellEnd"/>
      <w:r>
        <w:rPr>
          <w:i/>
          <w:iCs/>
        </w:rPr>
        <w:t>()</w:t>
      </w:r>
    </w:p>
    <w:p w14:paraId="6E1F8165" w14:textId="70231D1E" w:rsidR="00057583" w:rsidRPr="00E84184" w:rsidRDefault="00057583" w:rsidP="00817A84">
      <w:pPr>
        <w:rPr>
          <w:rFonts w:asciiTheme="majorHAnsi" w:eastAsiaTheme="majorEastAsia" w:hAnsiTheme="majorHAnsi" w:cstheme="majorBidi"/>
          <w:color w:val="007789" w:themeColor="accent1" w:themeShade="BF"/>
          <w:sz w:val="32"/>
        </w:rPr>
      </w:pPr>
      <w:r w:rsidRPr="00E84184">
        <w:br w:type="page"/>
      </w:r>
    </w:p>
    <w:p w14:paraId="7120AF36" w14:textId="00FC679C" w:rsidR="0016737B" w:rsidRDefault="0016737B" w:rsidP="0016737B">
      <w:pPr>
        <w:pStyle w:val="Heading1"/>
      </w:pPr>
      <w:bookmarkStart w:id="5" w:name="_Toc54610310"/>
      <w:proofErr w:type="gramStart"/>
      <w:r>
        <w:lastRenderedPageBreak/>
        <w:t>Twitter(</w:t>
      </w:r>
      <w:proofErr w:type="gramEnd"/>
      <w:r>
        <w:t>)</w:t>
      </w:r>
      <w:bookmarkEnd w:id="5"/>
    </w:p>
    <w:p w14:paraId="1ABD34D1" w14:textId="5FB34CB9" w:rsidR="003A026E" w:rsidRDefault="00F97108">
      <w:r>
        <w:t>Deze functie staat ervoor garant dat twitter wordt gescraped. Deze functie heeft een gehele tijd goed gefunctioneerd, echter is er vermoedelijk iets aan de kant van twitter verandert waardoor deze functie niet meer naar toebehoren werkt.</w:t>
      </w:r>
      <w:r w:rsidR="00085D91">
        <w:t xml:space="preserve"> Echter zal dit gedeelte van de </w:t>
      </w:r>
      <w:proofErr w:type="spellStart"/>
      <w:r w:rsidR="00085D91">
        <w:t>scraper</w:t>
      </w:r>
      <w:proofErr w:type="spellEnd"/>
      <w:r w:rsidR="00085D91">
        <w:t xml:space="preserve"> toch beschreven worden, gezien dit wellicht handig is als deze toch werkend gemaakt wordt. Iets wat in de tijd van dit project niet meer zal gebeuren.</w:t>
      </w:r>
    </w:p>
    <w:p w14:paraId="7C934BF7" w14:textId="0B1EAA11" w:rsidR="00E31CA9" w:rsidRDefault="00E31CA9">
      <w:r>
        <w:t xml:space="preserve">Deze functie is gemaakt aan de hand van de volgende </w:t>
      </w:r>
      <w:proofErr w:type="spellStart"/>
      <w:r>
        <w:t>github</w:t>
      </w:r>
      <w:proofErr w:type="spellEnd"/>
      <w:r>
        <w:t xml:space="preserve"> </w:t>
      </w:r>
      <w:proofErr w:type="spellStart"/>
      <w:r>
        <w:t>repository</w:t>
      </w:r>
      <w:proofErr w:type="spellEnd"/>
      <w:r>
        <w:t xml:space="preserve">: </w:t>
      </w:r>
      <w:hyperlink r:id="rId24" w:history="1">
        <w:r w:rsidRPr="003E2368">
          <w:rPr>
            <w:rStyle w:val="Hyperlink"/>
          </w:rPr>
          <w:t>https://github.com/twintproject/twint</w:t>
        </w:r>
      </w:hyperlink>
    </w:p>
    <w:p w14:paraId="78EC3B5E" w14:textId="5F1F6B16" w:rsidR="00144056" w:rsidRDefault="008768F2">
      <w:r>
        <w:t>Het eerste wat deze functie doet is het inlezen van de z</w:t>
      </w:r>
      <w:r w:rsidR="0030408E">
        <w:t>oek</w:t>
      </w:r>
      <w:r>
        <w:t xml:space="preserve">termen en omvormen tot een gangbaar formaat (afbeelding 15). Daarna checkt het of er </w:t>
      </w:r>
      <w:r w:rsidR="00287EA0">
        <w:t>Amsterdam</w:t>
      </w:r>
      <w:r>
        <w:t xml:space="preserve"> in de zoekterm zit. Zit er </w:t>
      </w:r>
      <w:r w:rsidR="0030408E">
        <w:t>Amsterdam</w:t>
      </w:r>
      <w:r>
        <w:t xml:space="preserve"> in dan wordt alleen op zoekterm en tijd gefilterd. Zit er geen </w:t>
      </w:r>
      <w:r w:rsidR="0030408E">
        <w:t>Amsterdam</w:t>
      </w:r>
      <w:r>
        <w:t xml:space="preserve"> in de zoekterm dan wordt er gekeken naar tweets binnen een straal van 25km vanaf het centrum van Amsterdam</w:t>
      </w:r>
      <w:r w:rsidR="003F4FDD">
        <w:t xml:space="preserve"> (afbeelding 16 en 17).</w:t>
      </w:r>
      <w:r w:rsidR="00816EBD">
        <w:t xml:space="preserve"> De tweets worden vervolgens weggeschreven naar een list, die dan weer opgeslagen wordt in een </w:t>
      </w:r>
      <w:r w:rsidR="00C54646">
        <w:t>JSON-bestand</w:t>
      </w:r>
      <w:r w:rsidR="00816EBD">
        <w:t xml:space="preserve"> (zie afbeelding 1</w:t>
      </w:r>
      <w:r w:rsidR="006B5A75">
        <w:t>8</w:t>
      </w:r>
      <w:r w:rsidR="00816EBD">
        <w:t>)</w:t>
      </w:r>
      <w:r w:rsidR="00E8535A">
        <w:t>.</w:t>
      </w:r>
    </w:p>
    <w:p w14:paraId="6DFE0513" w14:textId="77F9987A" w:rsidR="002A723E" w:rsidRDefault="002A723E">
      <w:r>
        <w:rPr>
          <w:noProof/>
        </w:rPr>
        <w:drawing>
          <wp:inline distT="0" distB="0" distL="0" distR="0" wp14:anchorId="2489EB38" wp14:editId="78561DE8">
            <wp:extent cx="5274310" cy="139001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390015"/>
                    </a:xfrm>
                    <a:prstGeom prst="rect">
                      <a:avLst/>
                    </a:prstGeom>
                  </pic:spPr>
                </pic:pic>
              </a:graphicData>
            </a:graphic>
          </wp:inline>
        </w:drawing>
      </w:r>
    </w:p>
    <w:p w14:paraId="1C35782F" w14:textId="62518DD3" w:rsidR="00554D71" w:rsidRDefault="00930C1B" w:rsidP="00554D71">
      <w:pPr>
        <w:jc w:val="center"/>
        <w:rPr>
          <w:i/>
          <w:iCs/>
        </w:rPr>
      </w:pPr>
      <w:r>
        <w:rPr>
          <w:noProof/>
        </w:rPr>
        <w:drawing>
          <wp:anchor distT="0" distB="0" distL="114300" distR="114300" simplePos="0" relativeHeight="251669504" behindDoc="1" locked="0" layoutInCell="1" allowOverlap="1" wp14:anchorId="1ED5299E" wp14:editId="31DB010A">
            <wp:simplePos x="0" y="0"/>
            <wp:positionH relativeFrom="margin">
              <wp:align>center</wp:align>
            </wp:positionH>
            <wp:positionV relativeFrom="paragraph">
              <wp:posOffset>254828</wp:posOffset>
            </wp:positionV>
            <wp:extent cx="3220085" cy="1752600"/>
            <wp:effectExtent l="0" t="0" r="0" b="0"/>
            <wp:wrapTight wrapText="bothSides">
              <wp:wrapPolygon edited="0">
                <wp:start x="0" y="0"/>
                <wp:lineTo x="0" y="21365"/>
                <wp:lineTo x="21468" y="21365"/>
                <wp:lineTo x="2146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220085" cy="1752600"/>
                    </a:xfrm>
                    <a:prstGeom prst="rect">
                      <a:avLst/>
                    </a:prstGeom>
                  </pic:spPr>
                </pic:pic>
              </a:graphicData>
            </a:graphic>
            <wp14:sizeRelH relativeFrom="margin">
              <wp14:pctWidth>0</wp14:pctWidth>
            </wp14:sizeRelH>
            <wp14:sizeRelV relativeFrom="margin">
              <wp14:pctHeight>0</wp14:pctHeight>
            </wp14:sizeRelV>
          </wp:anchor>
        </w:drawing>
      </w:r>
      <w:r w:rsidR="00554D71">
        <w:rPr>
          <w:i/>
          <w:iCs/>
        </w:rPr>
        <w:t>Afbeelding 15: zoektermen inladen en omvormen</w:t>
      </w:r>
    </w:p>
    <w:p w14:paraId="099913EE" w14:textId="43BA6F6D" w:rsidR="00554D71" w:rsidRDefault="00554D71" w:rsidP="00554D71">
      <w:pPr>
        <w:jc w:val="center"/>
        <w:rPr>
          <w:i/>
          <w:iCs/>
        </w:rPr>
      </w:pPr>
    </w:p>
    <w:p w14:paraId="625A41C6" w14:textId="385B5C4A" w:rsidR="00554D71" w:rsidRDefault="00554D71" w:rsidP="00554D71">
      <w:pPr>
        <w:jc w:val="center"/>
        <w:rPr>
          <w:i/>
          <w:iCs/>
        </w:rPr>
      </w:pPr>
    </w:p>
    <w:p w14:paraId="239C2C96" w14:textId="7E16DB85" w:rsidR="00554D71" w:rsidRDefault="00554D71" w:rsidP="00554D71">
      <w:pPr>
        <w:jc w:val="center"/>
        <w:rPr>
          <w:i/>
          <w:iCs/>
        </w:rPr>
      </w:pPr>
    </w:p>
    <w:p w14:paraId="467418BF" w14:textId="76DB113B" w:rsidR="00554D71" w:rsidRDefault="00554D71" w:rsidP="00554D71">
      <w:pPr>
        <w:jc w:val="center"/>
        <w:rPr>
          <w:i/>
          <w:iCs/>
        </w:rPr>
      </w:pPr>
    </w:p>
    <w:p w14:paraId="11DE3A05" w14:textId="03864BAE" w:rsidR="00554D71" w:rsidRDefault="00554D71" w:rsidP="00554D71">
      <w:pPr>
        <w:jc w:val="center"/>
        <w:rPr>
          <w:i/>
          <w:iCs/>
        </w:rPr>
      </w:pPr>
    </w:p>
    <w:p w14:paraId="3F9F7285" w14:textId="0642222A" w:rsidR="006A036F" w:rsidRDefault="006A036F" w:rsidP="00554D71">
      <w:pPr>
        <w:jc w:val="center"/>
        <w:rPr>
          <w:i/>
          <w:iCs/>
        </w:rPr>
      </w:pPr>
    </w:p>
    <w:p w14:paraId="357D245C" w14:textId="132122BD" w:rsidR="006A036F" w:rsidRDefault="00930C1B" w:rsidP="00554D71">
      <w:pPr>
        <w:jc w:val="center"/>
        <w:rPr>
          <w:i/>
          <w:iCs/>
        </w:rPr>
      </w:pPr>
      <w:r>
        <w:rPr>
          <w:noProof/>
        </w:rPr>
        <w:lastRenderedPageBreak/>
        <w:drawing>
          <wp:anchor distT="0" distB="0" distL="114300" distR="114300" simplePos="0" relativeHeight="251668480" behindDoc="1" locked="0" layoutInCell="1" allowOverlap="1" wp14:anchorId="5CD1555D" wp14:editId="26B6B000">
            <wp:simplePos x="0" y="0"/>
            <wp:positionH relativeFrom="margin">
              <wp:align>center</wp:align>
            </wp:positionH>
            <wp:positionV relativeFrom="paragraph">
              <wp:posOffset>262973</wp:posOffset>
            </wp:positionV>
            <wp:extent cx="3286125" cy="1511935"/>
            <wp:effectExtent l="0" t="0" r="9525" b="0"/>
            <wp:wrapTight wrapText="bothSides">
              <wp:wrapPolygon edited="0">
                <wp:start x="0" y="0"/>
                <wp:lineTo x="0" y="21228"/>
                <wp:lineTo x="21537" y="21228"/>
                <wp:lineTo x="2153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286125" cy="1511935"/>
                    </a:xfrm>
                    <a:prstGeom prst="rect">
                      <a:avLst/>
                    </a:prstGeom>
                  </pic:spPr>
                </pic:pic>
              </a:graphicData>
            </a:graphic>
            <wp14:sizeRelH relativeFrom="margin">
              <wp14:pctWidth>0</wp14:pctWidth>
            </wp14:sizeRelH>
            <wp14:sizeRelV relativeFrom="margin">
              <wp14:pctHeight>0</wp14:pctHeight>
            </wp14:sizeRelV>
          </wp:anchor>
        </w:drawing>
      </w:r>
      <w:r w:rsidR="0046207C">
        <w:rPr>
          <w:i/>
          <w:iCs/>
        </w:rPr>
        <w:t xml:space="preserve">Afbeelding 16: Scrapen met </w:t>
      </w:r>
      <w:r w:rsidR="003E7A9F">
        <w:rPr>
          <w:i/>
          <w:iCs/>
        </w:rPr>
        <w:t>Amsterdam</w:t>
      </w:r>
    </w:p>
    <w:p w14:paraId="2413B650" w14:textId="77777777" w:rsidR="006A036F" w:rsidRDefault="006A036F" w:rsidP="00554D71">
      <w:pPr>
        <w:jc w:val="center"/>
        <w:rPr>
          <w:i/>
          <w:iCs/>
        </w:rPr>
      </w:pPr>
    </w:p>
    <w:p w14:paraId="47FA56D7" w14:textId="77777777" w:rsidR="006A036F" w:rsidRDefault="006A036F" w:rsidP="00554D71">
      <w:pPr>
        <w:jc w:val="center"/>
        <w:rPr>
          <w:i/>
          <w:iCs/>
        </w:rPr>
      </w:pPr>
    </w:p>
    <w:p w14:paraId="294192AD" w14:textId="77777777" w:rsidR="006A036F" w:rsidRDefault="006A036F" w:rsidP="00554D71">
      <w:pPr>
        <w:jc w:val="center"/>
        <w:rPr>
          <w:i/>
          <w:iCs/>
        </w:rPr>
      </w:pPr>
    </w:p>
    <w:p w14:paraId="71436B82" w14:textId="77777777" w:rsidR="006A036F" w:rsidRDefault="006A036F" w:rsidP="00554D71">
      <w:pPr>
        <w:jc w:val="center"/>
        <w:rPr>
          <w:i/>
          <w:iCs/>
        </w:rPr>
      </w:pPr>
    </w:p>
    <w:p w14:paraId="1EAA1F87" w14:textId="40A5F6CE" w:rsidR="006A036F" w:rsidRDefault="006A036F" w:rsidP="00554D71">
      <w:pPr>
        <w:jc w:val="center"/>
      </w:pPr>
    </w:p>
    <w:p w14:paraId="39FA207E" w14:textId="719CAF7E" w:rsidR="006A036F" w:rsidRPr="006A036F" w:rsidRDefault="006A036F" w:rsidP="00554D71">
      <w:pPr>
        <w:jc w:val="center"/>
        <w:rPr>
          <w:i/>
          <w:iCs/>
        </w:rPr>
      </w:pPr>
      <w:r>
        <w:rPr>
          <w:i/>
          <w:iCs/>
        </w:rPr>
        <w:t>Afbeelding 17: Scrapen zonder Amsterdam</w:t>
      </w:r>
    </w:p>
    <w:p w14:paraId="0136F3E1" w14:textId="77777777" w:rsidR="002A57C2" w:rsidRDefault="002A57C2" w:rsidP="00BA3E0F">
      <w:r>
        <w:rPr>
          <w:noProof/>
        </w:rPr>
        <w:drawing>
          <wp:inline distT="0" distB="0" distL="0" distR="0" wp14:anchorId="612D9A5B" wp14:editId="55CAFBBA">
            <wp:extent cx="5274310" cy="80518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805180"/>
                    </a:xfrm>
                    <a:prstGeom prst="rect">
                      <a:avLst/>
                    </a:prstGeom>
                  </pic:spPr>
                </pic:pic>
              </a:graphicData>
            </a:graphic>
          </wp:inline>
        </w:drawing>
      </w:r>
    </w:p>
    <w:p w14:paraId="5470B229" w14:textId="77777777" w:rsidR="00BD0544" w:rsidRDefault="002A57C2" w:rsidP="002A57C2">
      <w:pPr>
        <w:jc w:val="center"/>
        <w:rPr>
          <w:i/>
          <w:iCs/>
        </w:rPr>
      </w:pPr>
      <w:r>
        <w:rPr>
          <w:i/>
          <w:iCs/>
        </w:rPr>
        <w:t xml:space="preserve">Afbeelding 18: Opslaan tweets in </w:t>
      </w:r>
      <w:r w:rsidR="00BD0544">
        <w:rPr>
          <w:i/>
          <w:iCs/>
        </w:rPr>
        <w:t>JSON-formaat</w:t>
      </w:r>
      <w:r w:rsidR="00BC4615">
        <w:rPr>
          <w:i/>
          <w:iCs/>
        </w:rPr>
        <w:t>.</w:t>
      </w:r>
    </w:p>
    <w:p w14:paraId="07390A04" w14:textId="408689E8" w:rsidR="00D720FC" w:rsidRPr="0072660B" w:rsidRDefault="0016737B" w:rsidP="0016737B">
      <w:pPr>
        <w:pStyle w:val="Heading1"/>
      </w:pPr>
      <w:bookmarkStart w:id="6" w:name="_Toc54610311"/>
      <w:proofErr w:type="spellStart"/>
      <w:r>
        <w:t>Google_</w:t>
      </w:r>
      <w:proofErr w:type="gramStart"/>
      <w:r>
        <w:t>Maps</w:t>
      </w:r>
      <w:proofErr w:type="spellEnd"/>
      <w:r>
        <w:t>(</w:t>
      </w:r>
      <w:proofErr w:type="gramEnd"/>
      <w:r>
        <w:t>)</w:t>
      </w:r>
      <w:bookmarkEnd w:id="6"/>
    </w:p>
    <w:p w14:paraId="2C4433B7" w14:textId="65E2EFAA" w:rsidR="0085309D" w:rsidRDefault="00FD5EAA" w:rsidP="0085309D">
      <w:r>
        <w:t xml:space="preserve">De laatste functie van deze </w:t>
      </w:r>
      <w:proofErr w:type="spellStart"/>
      <w:r>
        <w:t>scraper</w:t>
      </w:r>
      <w:proofErr w:type="spellEnd"/>
      <w:r>
        <w:t xml:space="preserve"> is </w:t>
      </w:r>
      <w:proofErr w:type="spellStart"/>
      <w:r>
        <w:t>Google_</w:t>
      </w:r>
      <w:proofErr w:type="gramStart"/>
      <w:r>
        <w:t>Maps</w:t>
      </w:r>
      <w:proofErr w:type="spellEnd"/>
      <w:r>
        <w:t>(</w:t>
      </w:r>
      <w:proofErr w:type="gramEnd"/>
      <w:r>
        <w:t>)</w:t>
      </w:r>
      <w:r w:rsidR="00E31CA9">
        <w:t xml:space="preserve">. Zoals de naam </w:t>
      </w:r>
      <w:r w:rsidR="00E20226">
        <w:t>suggereert</w:t>
      </w:r>
      <w:r w:rsidR="00E31CA9">
        <w:t xml:space="preserve"> is deze fun</w:t>
      </w:r>
      <w:r w:rsidR="00E20226">
        <w:t xml:space="preserve">ctie bedoelt voor het scrapen van Google </w:t>
      </w:r>
      <w:proofErr w:type="spellStart"/>
      <w:r w:rsidR="00E20226">
        <w:t>Maps</w:t>
      </w:r>
      <w:proofErr w:type="spellEnd"/>
      <w:r w:rsidR="00E20226">
        <w:t xml:space="preserve">. Deze functie is </w:t>
      </w:r>
      <w:proofErr w:type="spellStart"/>
      <w:r w:rsidR="00E20226">
        <w:t>gebasseerd</w:t>
      </w:r>
      <w:proofErr w:type="spellEnd"/>
      <w:r w:rsidR="00E20226">
        <w:t xml:space="preserve"> op de </w:t>
      </w:r>
      <w:proofErr w:type="spellStart"/>
      <w:r w:rsidR="00E20226">
        <w:t>github</w:t>
      </w:r>
      <w:proofErr w:type="spellEnd"/>
      <w:r w:rsidR="00E20226">
        <w:t xml:space="preserve"> </w:t>
      </w:r>
      <w:proofErr w:type="spellStart"/>
      <w:r w:rsidR="00E20226">
        <w:t>repository</w:t>
      </w:r>
      <w:proofErr w:type="spellEnd"/>
      <w:r w:rsidR="00E20226">
        <w:t xml:space="preserve">: </w:t>
      </w:r>
      <w:hyperlink r:id="rId29" w:history="1">
        <w:r w:rsidR="00E20226" w:rsidRPr="003E2368">
          <w:rPr>
            <w:rStyle w:val="Hyperlink"/>
          </w:rPr>
          <w:t>https://github.com/lyyka/google-maps-businesses-scraper</w:t>
        </w:r>
      </w:hyperlink>
    </w:p>
    <w:p w14:paraId="4CFE8212" w14:textId="1BE16FC5" w:rsidR="00E20226" w:rsidRDefault="007C696E" w:rsidP="0085309D">
      <w:r>
        <w:t xml:space="preserve">Net zoals de andere functies leest deze functie alle zoektermen in en vormt ze om tot een gangbaar formaat. Daarna schrijft hij de zoekterm weg naar een bestand genaamd </w:t>
      </w:r>
      <w:proofErr w:type="spellStart"/>
      <w:r>
        <w:t>settings</w:t>
      </w:r>
      <w:proofErr w:type="spellEnd"/>
      <w:r>
        <w:t xml:space="preserve">, en op basis daarvan wordt de </w:t>
      </w:r>
      <w:proofErr w:type="spellStart"/>
      <w:r>
        <w:t>scraper</w:t>
      </w:r>
      <w:proofErr w:type="spellEnd"/>
      <w:r>
        <w:t xml:space="preserve"> functie uitgevoerd met de meegegeven </w:t>
      </w:r>
      <w:proofErr w:type="spellStart"/>
      <w:r>
        <w:t>settings</w:t>
      </w:r>
      <w:proofErr w:type="spellEnd"/>
      <w:r>
        <w:t xml:space="preserve"> (afbeelding 19).</w:t>
      </w:r>
    </w:p>
    <w:p w14:paraId="32898779" w14:textId="77777777" w:rsidR="00A2050B" w:rsidRPr="0072660B" w:rsidRDefault="00A2050B" w:rsidP="0085309D"/>
    <w:p w14:paraId="427FB672" w14:textId="0D72AB5D" w:rsidR="00A647D2" w:rsidRDefault="00AB3E1C" w:rsidP="0071189C">
      <w:r>
        <w:rPr>
          <w:noProof/>
        </w:rPr>
        <w:drawing>
          <wp:inline distT="0" distB="0" distL="0" distR="0" wp14:anchorId="5396256C" wp14:editId="73513532">
            <wp:extent cx="5274310" cy="16408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640840"/>
                    </a:xfrm>
                    <a:prstGeom prst="rect">
                      <a:avLst/>
                    </a:prstGeom>
                  </pic:spPr>
                </pic:pic>
              </a:graphicData>
            </a:graphic>
          </wp:inline>
        </w:drawing>
      </w:r>
    </w:p>
    <w:p w14:paraId="0324CD5B" w14:textId="10215144" w:rsidR="00204969" w:rsidRDefault="00AB3E1C" w:rsidP="00AB3E1C">
      <w:pPr>
        <w:jc w:val="center"/>
        <w:rPr>
          <w:i/>
          <w:iCs/>
        </w:rPr>
      </w:pPr>
      <w:r>
        <w:rPr>
          <w:i/>
          <w:iCs/>
        </w:rPr>
        <w:t xml:space="preserve">Afbeelding 19: Google </w:t>
      </w:r>
      <w:proofErr w:type="spellStart"/>
      <w:r>
        <w:rPr>
          <w:i/>
          <w:iCs/>
        </w:rPr>
        <w:t>maps</w:t>
      </w:r>
      <w:proofErr w:type="spellEnd"/>
      <w:r>
        <w:rPr>
          <w:i/>
          <w:iCs/>
        </w:rPr>
        <w:t xml:space="preserve"> functie</w:t>
      </w:r>
    </w:p>
    <w:p w14:paraId="69374F4E" w14:textId="77777777" w:rsidR="00204969" w:rsidRDefault="00204969">
      <w:pPr>
        <w:rPr>
          <w:i/>
          <w:iCs/>
        </w:rPr>
      </w:pPr>
      <w:r>
        <w:rPr>
          <w:i/>
          <w:iCs/>
        </w:rPr>
        <w:br w:type="page"/>
      </w:r>
    </w:p>
    <w:p w14:paraId="3B5D94C6" w14:textId="12CFC39C" w:rsidR="00AB3E1C" w:rsidRDefault="00204969" w:rsidP="00204969">
      <w:pPr>
        <w:pStyle w:val="Heading1"/>
      </w:pPr>
      <w:bookmarkStart w:id="7" w:name="_Toc54610312"/>
      <w:proofErr w:type="spellStart"/>
      <w:r>
        <w:lastRenderedPageBreak/>
        <w:t>Dockerfile</w:t>
      </w:r>
      <w:proofErr w:type="spellEnd"/>
      <w:r>
        <w:t xml:space="preserve"> en </w:t>
      </w:r>
      <w:proofErr w:type="spellStart"/>
      <w:r>
        <w:t>dockercompose</w:t>
      </w:r>
      <w:bookmarkEnd w:id="7"/>
      <w:proofErr w:type="spellEnd"/>
    </w:p>
    <w:p w14:paraId="16892521" w14:textId="3CC82BCE" w:rsidR="00204969" w:rsidRDefault="00204969" w:rsidP="00204969">
      <w:r>
        <w:rPr>
          <w:noProof/>
        </w:rPr>
        <w:drawing>
          <wp:anchor distT="0" distB="0" distL="114300" distR="114300" simplePos="0" relativeHeight="251671552" behindDoc="1" locked="0" layoutInCell="1" allowOverlap="1" wp14:anchorId="42454693" wp14:editId="66454C5C">
            <wp:simplePos x="0" y="0"/>
            <wp:positionH relativeFrom="margin">
              <wp:align>left</wp:align>
            </wp:positionH>
            <wp:positionV relativeFrom="paragraph">
              <wp:posOffset>836764</wp:posOffset>
            </wp:positionV>
            <wp:extent cx="5274310" cy="1773555"/>
            <wp:effectExtent l="19050" t="19050" r="21590" b="17145"/>
            <wp:wrapTight wrapText="bothSides">
              <wp:wrapPolygon edited="0">
                <wp:start x="-78" y="-232"/>
                <wp:lineTo x="-78" y="21577"/>
                <wp:lineTo x="21610" y="21577"/>
                <wp:lineTo x="21610" y="-232"/>
                <wp:lineTo x="-78" y="-232"/>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274310" cy="1773555"/>
                    </a:xfrm>
                    <a:prstGeom prst="rect">
                      <a:avLst/>
                    </a:prstGeom>
                    <a:ln>
                      <a:solidFill>
                        <a:schemeClr val="accent1"/>
                      </a:solidFill>
                    </a:ln>
                  </pic:spPr>
                </pic:pic>
              </a:graphicData>
            </a:graphic>
          </wp:anchor>
        </w:drawing>
      </w:r>
      <w:r>
        <w:t xml:space="preserve">Docker heeft een </w:t>
      </w:r>
      <w:proofErr w:type="spellStart"/>
      <w:r>
        <w:t>Dockerfile</w:t>
      </w:r>
      <w:proofErr w:type="spellEnd"/>
      <w:r>
        <w:t xml:space="preserve"> nodig zodat de software weet wat er </w:t>
      </w:r>
      <w:proofErr w:type="spellStart"/>
      <w:r>
        <w:t>geinstalleerd</w:t>
      </w:r>
      <w:proofErr w:type="spellEnd"/>
      <w:r>
        <w:t xml:space="preserve"> moet worden in de mini virtuele machine die </w:t>
      </w:r>
      <w:proofErr w:type="spellStart"/>
      <w:r>
        <w:t>docker</w:t>
      </w:r>
      <w:proofErr w:type="spellEnd"/>
      <w:r>
        <w:t xml:space="preserve"> aanmaakt. Daarom is de </w:t>
      </w:r>
      <w:proofErr w:type="spellStart"/>
      <w:r>
        <w:t>dockerfile</w:t>
      </w:r>
      <w:proofErr w:type="spellEnd"/>
      <w:r>
        <w:t xml:space="preserve"> gevuld met de volgende gegevens:</w:t>
      </w:r>
    </w:p>
    <w:p w14:paraId="12532029" w14:textId="583D252E" w:rsidR="00204969" w:rsidRDefault="00204969" w:rsidP="00204969"/>
    <w:p w14:paraId="0BB4DE17" w14:textId="5E01453E" w:rsidR="00204969" w:rsidRDefault="00204969" w:rsidP="00204969">
      <w:r>
        <w:t xml:space="preserve">Tot slot is er een </w:t>
      </w:r>
      <w:proofErr w:type="spellStart"/>
      <w:r>
        <w:t>docker</w:t>
      </w:r>
      <w:proofErr w:type="spellEnd"/>
      <w:r>
        <w:t xml:space="preserve"> </w:t>
      </w:r>
      <w:proofErr w:type="spellStart"/>
      <w:r>
        <w:t>compose</w:t>
      </w:r>
      <w:proofErr w:type="spellEnd"/>
      <w:r>
        <w:t xml:space="preserve"> file om ervoor te zorgen dat de </w:t>
      </w:r>
      <w:proofErr w:type="spellStart"/>
      <w:r>
        <w:t>docker</w:t>
      </w:r>
      <w:proofErr w:type="spellEnd"/>
      <w:r>
        <w:t xml:space="preserve"> VM de output van de </w:t>
      </w:r>
      <w:proofErr w:type="spellStart"/>
      <w:r>
        <w:t>scraper</w:t>
      </w:r>
      <w:proofErr w:type="spellEnd"/>
      <w:r>
        <w:t xml:space="preserve"> weg schrijft naar de host machine. De </w:t>
      </w:r>
      <w:proofErr w:type="spellStart"/>
      <w:r>
        <w:t>docker</w:t>
      </w:r>
      <w:proofErr w:type="spellEnd"/>
      <w:r>
        <w:t xml:space="preserve"> </w:t>
      </w:r>
      <w:proofErr w:type="spellStart"/>
      <w:r>
        <w:t>compose</w:t>
      </w:r>
      <w:proofErr w:type="spellEnd"/>
      <w:r>
        <w:t xml:space="preserve"> file ziet er als volgt uit:</w:t>
      </w:r>
    </w:p>
    <w:p w14:paraId="39B8D6F7" w14:textId="71CA34AF" w:rsidR="00204969" w:rsidRDefault="00204969" w:rsidP="00204969">
      <w:r>
        <w:rPr>
          <w:noProof/>
        </w:rPr>
        <w:drawing>
          <wp:anchor distT="0" distB="0" distL="114300" distR="114300" simplePos="0" relativeHeight="251670528" behindDoc="1" locked="0" layoutInCell="1" allowOverlap="1" wp14:anchorId="2C030195" wp14:editId="138BA738">
            <wp:simplePos x="0" y="0"/>
            <wp:positionH relativeFrom="margin">
              <wp:align>center</wp:align>
            </wp:positionH>
            <wp:positionV relativeFrom="paragraph">
              <wp:posOffset>7316</wp:posOffset>
            </wp:positionV>
            <wp:extent cx="3429000" cy="1600200"/>
            <wp:effectExtent l="19050" t="19050" r="19050" b="19050"/>
            <wp:wrapTight wrapText="bothSides">
              <wp:wrapPolygon edited="0">
                <wp:start x="-120" y="-257"/>
                <wp:lineTo x="-120" y="21600"/>
                <wp:lineTo x="21600" y="21600"/>
                <wp:lineTo x="21600" y="-257"/>
                <wp:lineTo x="-120" y="-257"/>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429000" cy="1600200"/>
                    </a:xfrm>
                    <a:prstGeom prst="rect">
                      <a:avLst/>
                    </a:prstGeom>
                    <a:ln>
                      <a:solidFill>
                        <a:schemeClr val="accent1"/>
                      </a:solidFill>
                    </a:ln>
                  </pic:spPr>
                </pic:pic>
              </a:graphicData>
            </a:graphic>
          </wp:anchor>
        </w:drawing>
      </w:r>
    </w:p>
    <w:p w14:paraId="3C3B7EC4" w14:textId="77777777" w:rsidR="00204969" w:rsidRPr="00204969" w:rsidRDefault="00204969" w:rsidP="00204969"/>
    <w:sectPr w:rsidR="00204969" w:rsidRPr="00204969" w:rsidSect="0089714F">
      <w:footerReference w:type="default" r:id="rId33"/>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F5547" w14:textId="77777777" w:rsidR="00F552A2" w:rsidRDefault="00F552A2" w:rsidP="00C6554A">
      <w:pPr>
        <w:spacing w:before="0" w:after="0" w:line="240" w:lineRule="auto"/>
      </w:pPr>
      <w:r>
        <w:separator/>
      </w:r>
    </w:p>
  </w:endnote>
  <w:endnote w:type="continuationSeparator" w:id="0">
    <w:p w14:paraId="4DAB96B1" w14:textId="77777777" w:rsidR="00F552A2" w:rsidRDefault="00F552A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6B39E" w14:textId="77777777" w:rsidR="00352F05" w:rsidRDefault="00352F05">
    <w:pPr>
      <w:pStyle w:val="Footer"/>
    </w:pPr>
    <w:r>
      <w:rPr>
        <w:lang w:bidi="nl-NL"/>
      </w:rPr>
      <w:t xml:space="preserve">Pagina </w:t>
    </w:r>
    <w:r>
      <w:rPr>
        <w:lang w:bidi="nl-NL"/>
      </w:rPr>
      <w:fldChar w:fldCharType="begin"/>
    </w:r>
    <w:r>
      <w:rPr>
        <w:lang w:bidi="nl-NL"/>
      </w:rPr>
      <w:instrText xml:space="preserve"> PAGE  \* Arabic  \* MERGEFORMAT </w:instrText>
    </w:r>
    <w:r>
      <w:rPr>
        <w:lang w:bidi="nl-NL"/>
      </w:rPr>
      <w:fldChar w:fldCharType="separate"/>
    </w:r>
    <w:r>
      <w:rPr>
        <w:noProof/>
        <w:lang w:bidi="nl-NL"/>
      </w:rPr>
      <w:t>1</w:t>
    </w:r>
    <w:r>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6C801" w14:textId="77777777" w:rsidR="00F552A2" w:rsidRDefault="00F552A2" w:rsidP="00C6554A">
      <w:pPr>
        <w:spacing w:before="0" w:after="0" w:line="240" w:lineRule="auto"/>
      </w:pPr>
      <w:r>
        <w:separator/>
      </w:r>
    </w:p>
  </w:footnote>
  <w:footnote w:type="continuationSeparator" w:id="0">
    <w:p w14:paraId="593A8586" w14:textId="77777777" w:rsidR="00F552A2" w:rsidRDefault="00F552A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0FF5E75"/>
    <w:multiLevelType w:val="hybridMultilevel"/>
    <w:tmpl w:val="14EAB09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2F407E8"/>
    <w:multiLevelType w:val="hybridMultilevel"/>
    <w:tmpl w:val="16F2B62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08B9433C"/>
    <w:multiLevelType w:val="hybridMultilevel"/>
    <w:tmpl w:val="BADC05D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0B707573"/>
    <w:multiLevelType w:val="hybridMultilevel"/>
    <w:tmpl w:val="12408D84"/>
    <w:lvl w:ilvl="0" w:tplc="A4689F56">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0E9E74BD"/>
    <w:multiLevelType w:val="hybridMultilevel"/>
    <w:tmpl w:val="BADC05D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174406F"/>
    <w:multiLevelType w:val="hybridMultilevel"/>
    <w:tmpl w:val="3C085D8E"/>
    <w:lvl w:ilvl="0" w:tplc="E9BECEAC">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17012C50"/>
    <w:multiLevelType w:val="hybridMultilevel"/>
    <w:tmpl w:val="BDC6ED1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186E78F2"/>
    <w:multiLevelType w:val="hybridMultilevel"/>
    <w:tmpl w:val="4DA40EA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1A35200D"/>
    <w:multiLevelType w:val="hybridMultilevel"/>
    <w:tmpl w:val="2D4049B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1C10543F"/>
    <w:multiLevelType w:val="hybridMultilevel"/>
    <w:tmpl w:val="A374298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20CD1728"/>
    <w:multiLevelType w:val="hybridMultilevel"/>
    <w:tmpl w:val="1762941C"/>
    <w:lvl w:ilvl="0" w:tplc="A23433D6">
      <w:numFmt w:val="bullet"/>
      <w:lvlText w:val="-"/>
      <w:lvlJc w:val="left"/>
      <w:pPr>
        <w:ind w:left="720" w:hanging="360"/>
      </w:pPr>
      <w:rPr>
        <w:rFonts w:ascii="Constantia" w:eastAsiaTheme="minorHAnsi" w:hAnsi="Constanti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2277580C"/>
    <w:multiLevelType w:val="hybridMultilevel"/>
    <w:tmpl w:val="3096588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29FD08FC"/>
    <w:multiLevelType w:val="hybridMultilevel"/>
    <w:tmpl w:val="558C3C5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2A012111"/>
    <w:multiLevelType w:val="hybridMultilevel"/>
    <w:tmpl w:val="16F2B62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2C7662E3"/>
    <w:multiLevelType w:val="hybridMultilevel"/>
    <w:tmpl w:val="6D9A06A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F3663E42">
      <w:start w:val="9"/>
      <w:numFmt w:val="decimal"/>
      <w:lvlText w:val="%3"/>
      <w:lvlJc w:val="left"/>
      <w:pPr>
        <w:ind w:left="2340" w:hanging="360"/>
      </w:pPr>
      <w:rPr>
        <w:rFonts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31D61528"/>
    <w:multiLevelType w:val="hybridMultilevel"/>
    <w:tmpl w:val="6DACF28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34C05D16"/>
    <w:multiLevelType w:val="hybridMultilevel"/>
    <w:tmpl w:val="D758D11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37C07E08"/>
    <w:multiLevelType w:val="hybridMultilevel"/>
    <w:tmpl w:val="2958A0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3B2403F3"/>
    <w:multiLevelType w:val="hybridMultilevel"/>
    <w:tmpl w:val="14EAB09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3F445DB7"/>
    <w:multiLevelType w:val="hybridMultilevel"/>
    <w:tmpl w:val="6DACF2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41F47AA1"/>
    <w:multiLevelType w:val="hybridMultilevel"/>
    <w:tmpl w:val="C49E649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424B053B"/>
    <w:multiLevelType w:val="hybridMultilevel"/>
    <w:tmpl w:val="0FEC18A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43F711E9"/>
    <w:multiLevelType w:val="hybridMultilevel"/>
    <w:tmpl w:val="989873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45F220AF"/>
    <w:multiLevelType w:val="hybridMultilevel"/>
    <w:tmpl w:val="8BD4A53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46D93AA8"/>
    <w:multiLevelType w:val="hybridMultilevel"/>
    <w:tmpl w:val="6DACF2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5BE1717"/>
    <w:multiLevelType w:val="hybridMultilevel"/>
    <w:tmpl w:val="D4A65F42"/>
    <w:lvl w:ilvl="0" w:tplc="04C0B2A4">
      <w:numFmt w:val="bullet"/>
      <w:lvlText w:val="-"/>
      <w:lvlJc w:val="left"/>
      <w:pPr>
        <w:ind w:left="720" w:hanging="360"/>
      </w:pPr>
      <w:rPr>
        <w:rFonts w:ascii="Constantia" w:eastAsiaTheme="majorEastAsia" w:hAnsi="Constantia" w:cstheme="maj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57FF15ED"/>
    <w:multiLevelType w:val="hybridMultilevel"/>
    <w:tmpl w:val="525C1A02"/>
    <w:lvl w:ilvl="0" w:tplc="4F806F26">
      <w:start w:val="1"/>
      <w:numFmt w:val="decimal"/>
      <w:lvlText w:val="%1."/>
      <w:lvlJc w:val="left"/>
      <w:pPr>
        <w:ind w:left="720" w:hanging="360"/>
      </w:pPr>
      <w:rPr>
        <w:rFonts w:hint="default"/>
        <w:sz w:val="22"/>
      </w:rPr>
    </w:lvl>
    <w:lvl w:ilvl="1" w:tplc="333AB1B4">
      <w:start w:val="1"/>
      <w:numFmt w:val="lowerLetter"/>
      <w:lvlText w:val="%2."/>
      <w:lvlJc w:val="left"/>
      <w:pPr>
        <w:ind w:left="1440" w:hanging="360"/>
      </w:pPr>
      <w:rPr>
        <w:sz w:val="22"/>
        <w:szCs w:val="22"/>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62495385"/>
    <w:multiLevelType w:val="hybridMultilevel"/>
    <w:tmpl w:val="5C4EAD7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1" w15:restartNumberingAfterBreak="0">
    <w:nsid w:val="667B3AE7"/>
    <w:multiLevelType w:val="hybridMultilevel"/>
    <w:tmpl w:val="770EEF16"/>
    <w:lvl w:ilvl="0" w:tplc="4DAC1784">
      <w:numFmt w:val="bullet"/>
      <w:lvlText w:val="-"/>
      <w:lvlJc w:val="left"/>
      <w:pPr>
        <w:ind w:left="720" w:hanging="360"/>
      </w:pPr>
      <w:rPr>
        <w:rFonts w:ascii="Constantia" w:eastAsiaTheme="minorHAnsi"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69466E1B"/>
    <w:multiLevelType w:val="hybridMultilevel"/>
    <w:tmpl w:val="72FEE60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738752AF"/>
    <w:multiLevelType w:val="hybridMultilevel"/>
    <w:tmpl w:val="167E35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AA71C30"/>
    <w:multiLevelType w:val="hybridMultilevel"/>
    <w:tmpl w:val="8BD4A53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5" w15:restartNumberingAfterBreak="0">
    <w:nsid w:val="7B8B48E1"/>
    <w:multiLevelType w:val="hybridMultilevel"/>
    <w:tmpl w:val="6DACF2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37"/>
  </w:num>
  <w:num w:numId="6">
    <w:abstractNumId w:val="11"/>
  </w:num>
  <w:num w:numId="7">
    <w:abstractNumId w:val="15"/>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14"/>
  </w:num>
  <w:num w:numId="18">
    <w:abstractNumId w:val="44"/>
  </w:num>
  <w:num w:numId="19">
    <w:abstractNumId w:val="29"/>
  </w:num>
  <w:num w:numId="20">
    <w:abstractNumId w:val="26"/>
  </w:num>
  <w:num w:numId="21">
    <w:abstractNumId w:val="39"/>
  </w:num>
  <w:num w:numId="22">
    <w:abstractNumId w:val="23"/>
  </w:num>
  <w:num w:numId="23">
    <w:abstractNumId w:val="28"/>
  </w:num>
  <w:num w:numId="24">
    <w:abstractNumId w:val="33"/>
  </w:num>
  <w:num w:numId="25">
    <w:abstractNumId w:val="20"/>
  </w:num>
  <w:num w:numId="26">
    <w:abstractNumId w:val="30"/>
  </w:num>
  <w:num w:numId="27">
    <w:abstractNumId w:val="43"/>
  </w:num>
  <w:num w:numId="28">
    <w:abstractNumId w:val="36"/>
  </w:num>
  <w:num w:numId="29">
    <w:abstractNumId w:val="45"/>
  </w:num>
  <w:num w:numId="30">
    <w:abstractNumId w:val="27"/>
  </w:num>
  <w:num w:numId="31">
    <w:abstractNumId w:val="31"/>
  </w:num>
  <w:num w:numId="32">
    <w:abstractNumId w:val="32"/>
  </w:num>
  <w:num w:numId="33">
    <w:abstractNumId w:val="40"/>
  </w:num>
  <w:num w:numId="34">
    <w:abstractNumId w:val="24"/>
  </w:num>
  <w:num w:numId="35">
    <w:abstractNumId w:val="42"/>
  </w:num>
  <w:num w:numId="36">
    <w:abstractNumId w:val="34"/>
  </w:num>
  <w:num w:numId="37">
    <w:abstractNumId w:val="21"/>
  </w:num>
  <w:num w:numId="38">
    <w:abstractNumId w:val="12"/>
  </w:num>
  <w:num w:numId="39">
    <w:abstractNumId w:val="13"/>
  </w:num>
  <w:num w:numId="40">
    <w:abstractNumId w:val="19"/>
  </w:num>
  <w:num w:numId="41">
    <w:abstractNumId w:val="16"/>
  </w:num>
  <w:num w:numId="42">
    <w:abstractNumId w:val="25"/>
  </w:num>
  <w:num w:numId="43">
    <w:abstractNumId w:val="18"/>
  </w:num>
  <w:num w:numId="44">
    <w:abstractNumId w:val="35"/>
  </w:num>
  <w:num w:numId="45">
    <w:abstractNumId w:val="10"/>
  </w:num>
  <w:num w:numId="46">
    <w:abstractNumId w:val="41"/>
  </w:num>
  <w:num w:numId="47">
    <w:abstractNumId w:val="38"/>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3B4"/>
    <w:rsid w:val="00006EDF"/>
    <w:rsid w:val="0001386E"/>
    <w:rsid w:val="0003484A"/>
    <w:rsid w:val="00040881"/>
    <w:rsid w:val="00050B70"/>
    <w:rsid w:val="00052E8B"/>
    <w:rsid w:val="00053890"/>
    <w:rsid w:val="00055223"/>
    <w:rsid w:val="00057583"/>
    <w:rsid w:val="000654F1"/>
    <w:rsid w:val="0006720E"/>
    <w:rsid w:val="00073169"/>
    <w:rsid w:val="00075C81"/>
    <w:rsid w:val="00077B88"/>
    <w:rsid w:val="00081FEA"/>
    <w:rsid w:val="00082F77"/>
    <w:rsid w:val="00085D91"/>
    <w:rsid w:val="000B5132"/>
    <w:rsid w:val="000C3215"/>
    <w:rsid w:val="000D1EAD"/>
    <w:rsid w:val="00101143"/>
    <w:rsid w:val="00102747"/>
    <w:rsid w:val="00107535"/>
    <w:rsid w:val="00121A2C"/>
    <w:rsid w:val="00122A39"/>
    <w:rsid w:val="00144056"/>
    <w:rsid w:val="00151C49"/>
    <w:rsid w:val="001578DA"/>
    <w:rsid w:val="00165ECD"/>
    <w:rsid w:val="0016737B"/>
    <w:rsid w:val="00174348"/>
    <w:rsid w:val="00197613"/>
    <w:rsid w:val="00197BBF"/>
    <w:rsid w:val="001A0EF8"/>
    <w:rsid w:val="001A189C"/>
    <w:rsid w:val="001A3FDF"/>
    <w:rsid w:val="001A46B3"/>
    <w:rsid w:val="001B2DC4"/>
    <w:rsid w:val="001B7D23"/>
    <w:rsid w:val="001C1987"/>
    <w:rsid w:val="001C5F22"/>
    <w:rsid w:val="001D454F"/>
    <w:rsid w:val="001D7C32"/>
    <w:rsid w:val="00204969"/>
    <w:rsid w:val="00206E22"/>
    <w:rsid w:val="002554CD"/>
    <w:rsid w:val="002573D1"/>
    <w:rsid w:val="00262857"/>
    <w:rsid w:val="00265CCB"/>
    <w:rsid w:val="00276FB0"/>
    <w:rsid w:val="00287EA0"/>
    <w:rsid w:val="0029302F"/>
    <w:rsid w:val="00293B83"/>
    <w:rsid w:val="002947E7"/>
    <w:rsid w:val="002A57C2"/>
    <w:rsid w:val="002A723E"/>
    <w:rsid w:val="002B4294"/>
    <w:rsid w:val="002E0DB4"/>
    <w:rsid w:val="002F53FE"/>
    <w:rsid w:val="0030408E"/>
    <w:rsid w:val="00305B99"/>
    <w:rsid w:val="0030717C"/>
    <w:rsid w:val="00310070"/>
    <w:rsid w:val="00310C9B"/>
    <w:rsid w:val="003162AC"/>
    <w:rsid w:val="00333D0D"/>
    <w:rsid w:val="0034215B"/>
    <w:rsid w:val="003432CA"/>
    <w:rsid w:val="00352F05"/>
    <w:rsid w:val="00356662"/>
    <w:rsid w:val="003635B5"/>
    <w:rsid w:val="00372C30"/>
    <w:rsid w:val="00387F15"/>
    <w:rsid w:val="00394E34"/>
    <w:rsid w:val="00396991"/>
    <w:rsid w:val="003971F9"/>
    <w:rsid w:val="0039772C"/>
    <w:rsid w:val="003A026E"/>
    <w:rsid w:val="003A2867"/>
    <w:rsid w:val="003A52E4"/>
    <w:rsid w:val="003A71FF"/>
    <w:rsid w:val="003B104F"/>
    <w:rsid w:val="003B1FC3"/>
    <w:rsid w:val="003C5C00"/>
    <w:rsid w:val="003C73A2"/>
    <w:rsid w:val="003C78B5"/>
    <w:rsid w:val="003E0DA6"/>
    <w:rsid w:val="003E7A9F"/>
    <w:rsid w:val="003F4FDD"/>
    <w:rsid w:val="003F6AA5"/>
    <w:rsid w:val="003F6FF0"/>
    <w:rsid w:val="00406936"/>
    <w:rsid w:val="004229AC"/>
    <w:rsid w:val="00422E27"/>
    <w:rsid w:val="00426F79"/>
    <w:rsid w:val="00431DBF"/>
    <w:rsid w:val="00432803"/>
    <w:rsid w:val="004373CF"/>
    <w:rsid w:val="00437EED"/>
    <w:rsid w:val="00437FFA"/>
    <w:rsid w:val="00445F8B"/>
    <w:rsid w:val="00446513"/>
    <w:rsid w:val="004475EE"/>
    <w:rsid w:val="0046207C"/>
    <w:rsid w:val="00477708"/>
    <w:rsid w:val="004937DD"/>
    <w:rsid w:val="00496F74"/>
    <w:rsid w:val="004A021E"/>
    <w:rsid w:val="004A16F5"/>
    <w:rsid w:val="004A18E3"/>
    <w:rsid w:val="004A583A"/>
    <w:rsid w:val="004C049F"/>
    <w:rsid w:val="005000E2"/>
    <w:rsid w:val="00516710"/>
    <w:rsid w:val="00520743"/>
    <w:rsid w:val="005313DE"/>
    <w:rsid w:val="005324B8"/>
    <w:rsid w:val="00535AE7"/>
    <w:rsid w:val="00537A8F"/>
    <w:rsid w:val="00553A07"/>
    <w:rsid w:val="00554D71"/>
    <w:rsid w:val="00557B86"/>
    <w:rsid w:val="00560430"/>
    <w:rsid w:val="00570785"/>
    <w:rsid w:val="00570EAF"/>
    <w:rsid w:val="00571593"/>
    <w:rsid w:val="00596663"/>
    <w:rsid w:val="005A3A2F"/>
    <w:rsid w:val="005B1F9D"/>
    <w:rsid w:val="005B5A96"/>
    <w:rsid w:val="005B6311"/>
    <w:rsid w:val="005E1855"/>
    <w:rsid w:val="005E3C11"/>
    <w:rsid w:val="005E4AD1"/>
    <w:rsid w:val="005F03E2"/>
    <w:rsid w:val="005F3831"/>
    <w:rsid w:val="005F7615"/>
    <w:rsid w:val="006025CE"/>
    <w:rsid w:val="00602B88"/>
    <w:rsid w:val="0061179F"/>
    <w:rsid w:val="00615E05"/>
    <w:rsid w:val="0061696D"/>
    <w:rsid w:val="00626114"/>
    <w:rsid w:val="0063307C"/>
    <w:rsid w:val="00651D5C"/>
    <w:rsid w:val="00656EC8"/>
    <w:rsid w:val="00660821"/>
    <w:rsid w:val="006A036F"/>
    <w:rsid w:val="006A11D6"/>
    <w:rsid w:val="006A3328"/>
    <w:rsid w:val="006A3CE7"/>
    <w:rsid w:val="006B1929"/>
    <w:rsid w:val="006B5A75"/>
    <w:rsid w:val="006C030E"/>
    <w:rsid w:val="006D35FE"/>
    <w:rsid w:val="006D470B"/>
    <w:rsid w:val="006D6C49"/>
    <w:rsid w:val="006E168B"/>
    <w:rsid w:val="006E21DB"/>
    <w:rsid w:val="006F11C7"/>
    <w:rsid w:val="006F6707"/>
    <w:rsid w:val="0071189C"/>
    <w:rsid w:val="00721B67"/>
    <w:rsid w:val="0072660B"/>
    <w:rsid w:val="00726827"/>
    <w:rsid w:val="007333A1"/>
    <w:rsid w:val="00733B6D"/>
    <w:rsid w:val="0074061D"/>
    <w:rsid w:val="00741F60"/>
    <w:rsid w:val="00747645"/>
    <w:rsid w:val="0076236B"/>
    <w:rsid w:val="00765CC4"/>
    <w:rsid w:val="00775625"/>
    <w:rsid w:val="00782134"/>
    <w:rsid w:val="00791E24"/>
    <w:rsid w:val="0079236E"/>
    <w:rsid w:val="007B650D"/>
    <w:rsid w:val="007C144C"/>
    <w:rsid w:val="007C3D56"/>
    <w:rsid w:val="007C696E"/>
    <w:rsid w:val="007E3AB6"/>
    <w:rsid w:val="007F0926"/>
    <w:rsid w:val="007F5F5D"/>
    <w:rsid w:val="007F7668"/>
    <w:rsid w:val="0080159C"/>
    <w:rsid w:val="008113F6"/>
    <w:rsid w:val="00815733"/>
    <w:rsid w:val="00816EBD"/>
    <w:rsid w:val="00817A84"/>
    <w:rsid w:val="00823671"/>
    <w:rsid w:val="008259FE"/>
    <w:rsid w:val="00841A42"/>
    <w:rsid w:val="00847B86"/>
    <w:rsid w:val="00847F81"/>
    <w:rsid w:val="0085309D"/>
    <w:rsid w:val="00860DC6"/>
    <w:rsid w:val="00867FDB"/>
    <w:rsid w:val="00870F19"/>
    <w:rsid w:val="00871A83"/>
    <w:rsid w:val="008768F2"/>
    <w:rsid w:val="0088123F"/>
    <w:rsid w:val="008843DA"/>
    <w:rsid w:val="00896AA6"/>
    <w:rsid w:val="0089714F"/>
    <w:rsid w:val="008B13DE"/>
    <w:rsid w:val="008B445B"/>
    <w:rsid w:val="008C20CE"/>
    <w:rsid w:val="008C2220"/>
    <w:rsid w:val="008C3BF5"/>
    <w:rsid w:val="008C5A9F"/>
    <w:rsid w:val="008D21CE"/>
    <w:rsid w:val="008D36AF"/>
    <w:rsid w:val="008D3BE3"/>
    <w:rsid w:val="008E1DB3"/>
    <w:rsid w:val="008E505B"/>
    <w:rsid w:val="008F3052"/>
    <w:rsid w:val="00921C82"/>
    <w:rsid w:val="00926FC6"/>
    <w:rsid w:val="00930C1B"/>
    <w:rsid w:val="009362CA"/>
    <w:rsid w:val="0095526F"/>
    <w:rsid w:val="00971212"/>
    <w:rsid w:val="00974B3F"/>
    <w:rsid w:val="00976A0E"/>
    <w:rsid w:val="0098549C"/>
    <w:rsid w:val="00986B19"/>
    <w:rsid w:val="009A0676"/>
    <w:rsid w:val="009A243A"/>
    <w:rsid w:val="009B2126"/>
    <w:rsid w:val="009B2ACA"/>
    <w:rsid w:val="009B4422"/>
    <w:rsid w:val="009B5880"/>
    <w:rsid w:val="009D63B4"/>
    <w:rsid w:val="009D7159"/>
    <w:rsid w:val="009D7896"/>
    <w:rsid w:val="009E52C6"/>
    <w:rsid w:val="009F4559"/>
    <w:rsid w:val="009F79AB"/>
    <w:rsid w:val="00A04402"/>
    <w:rsid w:val="00A06F29"/>
    <w:rsid w:val="00A178E0"/>
    <w:rsid w:val="00A2050B"/>
    <w:rsid w:val="00A20B34"/>
    <w:rsid w:val="00A2779E"/>
    <w:rsid w:val="00A515F2"/>
    <w:rsid w:val="00A53F35"/>
    <w:rsid w:val="00A56AFB"/>
    <w:rsid w:val="00A647D2"/>
    <w:rsid w:val="00AA63CB"/>
    <w:rsid w:val="00AA72CC"/>
    <w:rsid w:val="00AB3E1C"/>
    <w:rsid w:val="00AC2E1D"/>
    <w:rsid w:val="00AD3563"/>
    <w:rsid w:val="00AF3A7A"/>
    <w:rsid w:val="00AF3BC5"/>
    <w:rsid w:val="00AF70AB"/>
    <w:rsid w:val="00AF7F33"/>
    <w:rsid w:val="00B075F8"/>
    <w:rsid w:val="00B07B2C"/>
    <w:rsid w:val="00B161E8"/>
    <w:rsid w:val="00B24542"/>
    <w:rsid w:val="00B25F49"/>
    <w:rsid w:val="00B361E6"/>
    <w:rsid w:val="00B430EC"/>
    <w:rsid w:val="00B46599"/>
    <w:rsid w:val="00B518A5"/>
    <w:rsid w:val="00B571CA"/>
    <w:rsid w:val="00B62BD4"/>
    <w:rsid w:val="00B73210"/>
    <w:rsid w:val="00B753B4"/>
    <w:rsid w:val="00B75432"/>
    <w:rsid w:val="00B93D9E"/>
    <w:rsid w:val="00B96A49"/>
    <w:rsid w:val="00BA3E0F"/>
    <w:rsid w:val="00BA5E8A"/>
    <w:rsid w:val="00BB770E"/>
    <w:rsid w:val="00BC0C7B"/>
    <w:rsid w:val="00BC4615"/>
    <w:rsid w:val="00BD0544"/>
    <w:rsid w:val="00BD7793"/>
    <w:rsid w:val="00BE28F1"/>
    <w:rsid w:val="00BE69AF"/>
    <w:rsid w:val="00BE6A71"/>
    <w:rsid w:val="00BF5893"/>
    <w:rsid w:val="00BF616F"/>
    <w:rsid w:val="00BF68C5"/>
    <w:rsid w:val="00BF69C5"/>
    <w:rsid w:val="00C00C6E"/>
    <w:rsid w:val="00C11E28"/>
    <w:rsid w:val="00C2243C"/>
    <w:rsid w:val="00C238C0"/>
    <w:rsid w:val="00C45A25"/>
    <w:rsid w:val="00C46E22"/>
    <w:rsid w:val="00C51960"/>
    <w:rsid w:val="00C54646"/>
    <w:rsid w:val="00C55B40"/>
    <w:rsid w:val="00C571FA"/>
    <w:rsid w:val="00C6554A"/>
    <w:rsid w:val="00C708FC"/>
    <w:rsid w:val="00C76FE5"/>
    <w:rsid w:val="00CA6B35"/>
    <w:rsid w:val="00CA6EE9"/>
    <w:rsid w:val="00CB1403"/>
    <w:rsid w:val="00CB3EE7"/>
    <w:rsid w:val="00CF18A5"/>
    <w:rsid w:val="00D028CF"/>
    <w:rsid w:val="00D03E7B"/>
    <w:rsid w:val="00D32CED"/>
    <w:rsid w:val="00D43FDE"/>
    <w:rsid w:val="00D468E4"/>
    <w:rsid w:val="00D720FC"/>
    <w:rsid w:val="00D867F9"/>
    <w:rsid w:val="00D90013"/>
    <w:rsid w:val="00D93638"/>
    <w:rsid w:val="00DA3F92"/>
    <w:rsid w:val="00DA6E60"/>
    <w:rsid w:val="00DA72C2"/>
    <w:rsid w:val="00DB4D7D"/>
    <w:rsid w:val="00DF23EA"/>
    <w:rsid w:val="00DF3806"/>
    <w:rsid w:val="00DF5485"/>
    <w:rsid w:val="00DF6636"/>
    <w:rsid w:val="00DF794E"/>
    <w:rsid w:val="00E01993"/>
    <w:rsid w:val="00E05CD1"/>
    <w:rsid w:val="00E176A4"/>
    <w:rsid w:val="00E20226"/>
    <w:rsid w:val="00E204A7"/>
    <w:rsid w:val="00E21CCC"/>
    <w:rsid w:val="00E30E74"/>
    <w:rsid w:val="00E31CA9"/>
    <w:rsid w:val="00E6374A"/>
    <w:rsid w:val="00E66452"/>
    <w:rsid w:val="00E77802"/>
    <w:rsid w:val="00E84184"/>
    <w:rsid w:val="00E8535A"/>
    <w:rsid w:val="00E8661A"/>
    <w:rsid w:val="00E91B9D"/>
    <w:rsid w:val="00E93A42"/>
    <w:rsid w:val="00EA1C4F"/>
    <w:rsid w:val="00EB180C"/>
    <w:rsid w:val="00EB3DA1"/>
    <w:rsid w:val="00ED05E1"/>
    <w:rsid w:val="00ED7C44"/>
    <w:rsid w:val="00EE50F9"/>
    <w:rsid w:val="00EF01DC"/>
    <w:rsid w:val="00EF5D45"/>
    <w:rsid w:val="00F00BE5"/>
    <w:rsid w:val="00F07390"/>
    <w:rsid w:val="00F165D8"/>
    <w:rsid w:val="00F25004"/>
    <w:rsid w:val="00F25A0B"/>
    <w:rsid w:val="00F26C72"/>
    <w:rsid w:val="00F34238"/>
    <w:rsid w:val="00F35B83"/>
    <w:rsid w:val="00F42A21"/>
    <w:rsid w:val="00F47A2B"/>
    <w:rsid w:val="00F5426E"/>
    <w:rsid w:val="00F552A2"/>
    <w:rsid w:val="00F57783"/>
    <w:rsid w:val="00F7089C"/>
    <w:rsid w:val="00F753F6"/>
    <w:rsid w:val="00F931FE"/>
    <w:rsid w:val="00F9684B"/>
    <w:rsid w:val="00F97108"/>
    <w:rsid w:val="00FB3727"/>
    <w:rsid w:val="00FD2E96"/>
    <w:rsid w:val="00FD5EAA"/>
    <w:rsid w:val="00FE7137"/>
    <w:rsid w:val="00FF2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A1E5F"/>
  <w15:chartTrackingRefBased/>
  <w15:docId w15:val="{274C9E18-BC5C-4685-B6C7-13DFEE8AA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B70"/>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gegevens">
    <w:name w:val="Contactgegevens"/>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976A0E"/>
    <w:pPr>
      <w:spacing w:before="240" w:after="0" w:line="259" w:lineRule="auto"/>
      <w:contextualSpacing w:val="0"/>
      <w:outlineLvl w:val="9"/>
    </w:pPr>
    <w:rPr>
      <w:szCs w:val="32"/>
      <w:lang w:eastAsia="nl-NL"/>
    </w:rPr>
  </w:style>
  <w:style w:type="paragraph" w:styleId="ListParagraph">
    <w:name w:val="List Paragraph"/>
    <w:basedOn w:val="Normal"/>
    <w:uiPriority w:val="34"/>
    <w:unhideWhenUsed/>
    <w:qFormat/>
    <w:rsid w:val="00F57783"/>
    <w:pPr>
      <w:ind w:left="720"/>
      <w:contextualSpacing/>
    </w:pPr>
  </w:style>
  <w:style w:type="character" w:styleId="UnresolvedMention">
    <w:name w:val="Unresolved Mention"/>
    <w:basedOn w:val="DefaultParagraphFont"/>
    <w:uiPriority w:val="99"/>
    <w:semiHidden/>
    <w:unhideWhenUsed/>
    <w:rsid w:val="00974B3F"/>
    <w:rPr>
      <w:color w:val="605E5C"/>
      <w:shd w:val="clear" w:color="auto" w:fill="E1DFDD"/>
    </w:rPr>
  </w:style>
  <w:style w:type="paragraph" w:styleId="TOC1">
    <w:name w:val="toc 1"/>
    <w:basedOn w:val="Normal"/>
    <w:next w:val="Normal"/>
    <w:autoRedefine/>
    <w:uiPriority w:val="39"/>
    <w:unhideWhenUsed/>
    <w:rsid w:val="00DA72C2"/>
    <w:pPr>
      <w:spacing w:after="100"/>
    </w:pPr>
  </w:style>
  <w:style w:type="paragraph" w:styleId="TOC2">
    <w:name w:val="toc 2"/>
    <w:basedOn w:val="Normal"/>
    <w:next w:val="Normal"/>
    <w:autoRedefine/>
    <w:uiPriority w:val="39"/>
    <w:unhideWhenUsed/>
    <w:rsid w:val="00DA72C2"/>
    <w:pPr>
      <w:spacing w:after="100"/>
      <w:ind w:left="220"/>
    </w:pPr>
  </w:style>
  <w:style w:type="character" w:styleId="Strong">
    <w:name w:val="Strong"/>
    <w:basedOn w:val="DefaultParagraphFont"/>
    <w:uiPriority w:val="22"/>
    <w:qFormat/>
    <w:rsid w:val="0072660B"/>
    <w:rPr>
      <w:b/>
      <w:bCs/>
    </w:rPr>
  </w:style>
  <w:style w:type="paragraph" w:styleId="TOC3">
    <w:name w:val="toc 3"/>
    <w:basedOn w:val="Normal"/>
    <w:next w:val="Normal"/>
    <w:autoRedefine/>
    <w:uiPriority w:val="39"/>
    <w:unhideWhenUsed/>
    <w:rsid w:val="005B5A9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89696">
      <w:bodyDiv w:val="1"/>
      <w:marLeft w:val="0"/>
      <w:marRight w:val="0"/>
      <w:marTop w:val="0"/>
      <w:marBottom w:val="0"/>
      <w:divBdr>
        <w:top w:val="none" w:sz="0" w:space="0" w:color="auto"/>
        <w:left w:val="none" w:sz="0" w:space="0" w:color="auto"/>
        <w:bottom w:val="none" w:sz="0" w:space="0" w:color="auto"/>
        <w:right w:val="none" w:sz="0" w:space="0" w:color="auto"/>
      </w:divBdr>
    </w:div>
    <w:div w:id="154230685">
      <w:bodyDiv w:val="1"/>
      <w:marLeft w:val="0"/>
      <w:marRight w:val="0"/>
      <w:marTop w:val="0"/>
      <w:marBottom w:val="0"/>
      <w:divBdr>
        <w:top w:val="none" w:sz="0" w:space="0" w:color="auto"/>
        <w:left w:val="none" w:sz="0" w:space="0" w:color="auto"/>
        <w:bottom w:val="none" w:sz="0" w:space="0" w:color="auto"/>
        <w:right w:val="none" w:sz="0" w:space="0" w:color="auto"/>
      </w:divBdr>
    </w:div>
    <w:div w:id="222760025">
      <w:bodyDiv w:val="1"/>
      <w:marLeft w:val="0"/>
      <w:marRight w:val="0"/>
      <w:marTop w:val="0"/>
      <w:marBottom w:val="0"/>
      <w:divBdr>
        <w:top w:val="none" w:sz="0" w:space="0" w:color="auto"/>
        <w:left w:val="none" w:sz="0" w:space="0" w:color="auto"/>
        <w:bottom w:val="none" w:sz="0" w:space="0" w:color="auto"/>
        <w:right w:val="none" w:sz="0" w:space="0" w:color="auto"/>
      </w:divBdr>
    </w:div>
    <w:div w:id="681248609">
      <w:bodyDiv w:val="1"/>
      <w:marLeft w:val="0"/>
      <w:marRight w:val="0"/>
      <w:marTop w:val="0"/>
      <w:marBottom w:val="0"/>
      <w:divBdr>
        <w:top w:val="none" w:sz="0" w:space="0" w:color="auto"/>
        <w:left w:val="none" w:sz="0" w:space="0" w:color="auto"/>
        <w:bottom w:val="none" w:sz="0" w:space="0" w:color="auto"/>
        <w:right w:val="none" w:sz="0" w:space="0" w:color="auto"/>
      </w:divBdr>
    </w:div>
    <w:div w:id="764228623">
      <w:bodyDiv w:val="1"/>
      <w:marLeft w:val="0"/>
      <w:marRight w:val="0"/>
      <w:marTop w:val="0"/>
      <w:marBottom w:val="0"/>
      <w:divBdr>
        <w:top w:val="none" w:sz="0" w:space="0" w:color="auto"/>
        <w:left w:val="none" w:sz="0" w:space="0" w:color="auto"/>
        <w:bottom w:val="none" w:sz="0" w:space="0" w:color="auto"/>
        <w:right w:val="none" w:sz="0" w:space="0" w:color="auto"/>
      </w:divBdr>
    </w:div>
    <w:div w:id="941185639">
      <w:bodyDiv w:val="1"/>
      <w:marLeft w:val="0"/>
      <w:marRight w:val="0"/>
      <w:marTop w:val="0"/>
      <w:marBottom w:val="0"/>
      <w:divBdr>
        <w:top w:val="none" w:sz="0" w:space="0" w:color="auto"/>
        <w:left w:val="none" w:sz="0" w:space="0" w:color="auto"/>
        <w:bottom w:val="none" w:sz="0" w:space="0" w:color="auto"/>
        <w:right w:val="none" w:sz="0" w:space="0" w:color="auto"/>
      </w:divBdr>
    </w:div>
    <w:div w:id="944768903">
      <w:bodyDiv w:val="1"/>
      <w:marLeft w:val="0"/>
      <w:marRight w:val="0"/>
      <w:marTop w:val="0"/>
      <w:marBottom w:val="0"/>
      <w:divBdr>
        <w:top w:val="none" w:sz="0" w:space="0" w:color="auto"/>
        <w:left w:val="none" w:sz="0" w:space="0" w:color="auto"/>
        <w:bottom w:val="none" w:sz="0" w:space="0" w:color="auto"/>
        <w:right w:val="none" w:sz="0" w:space="0" w:color="auto"/>
      </w:divBdr>
    </w:div>
    <w:div w:id="1073431790">
      <w:bodyDiv w:val="1"/>
      <w:marLeft w:val="0"/>
      <w:marRight w:val="0"/>
      <w:marTop w:val="0"/>
      <w:marBottom w:val="0"/>
      <w:divBdr>
        <w:top w:val="none" w:sz="0" w:space="0" w:color="auto"/>
        <w:left w:val="none" w:sz="0" w:space="0" w:color="auto"/>
        <w:bottom w:val="none" w:sz="0" w:space="0" w:color="auto"/>
        <w:right w:val="none" w:sz="0" w:space="0" w:color="auto"/>
      </w:divBdr>
    </w:div>
    <w:div w:id="209308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rc298/instagram-scraper" TargetMode="External"/><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github.com/lyyka/google-maps-businesses-scrap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twintproject/twint" TargetMode="External"/><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ssi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9C2B0-C551-4BC7-A368-AD2448984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1606</TotalTime>
  <Pages>1</Pages>
  <Words>1135</Words>
  <Characters>6244</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Yassir Laaouissi</dc:creator>
  <cp:keywords/>
  <dc:description/>
  <cp:lastModifiedBy>Laaouissi, Yassir</cp:lastModifiedBy>
  <cp:revision>457</cp:revision>
  <cp:lastPrinted>2020-10-26T12:11:00Z</cp:lastPrinted>
  <dcterms:created xsi:type="dcterms:W3CDTF">2020-03-20T11:14:00Z</dcterms:created>
  <dcterms:modified xsi:type="dcterms:W3CDTF">2020-10-26T12:11:00Z</dcterms:modified>
</cp:coreProperties>
</file>